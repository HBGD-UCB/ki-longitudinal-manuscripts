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8A" w:rsidRPr="00647B8A" w:rsidRDefault="00647B8A" w:rsidP="00D141C8">
      <w:pPr>
        <w:spacing w:after="0"/>
        <w:rPr>
          <w:b/>
          <w:u w:val="single"/>
        </w:rPr>
      </w:pPr>
      <w:r w:rsidRPr="00647B8A">
        <w:rPr>
          <w:b/>
          <w:u w:val="single"/>
        </w:rPr>
        <w:t>Instructions</w:t>
      </w:r>
    </w:p>
    <w:p w:rsidR="005D4A9A" w:rsidRPr="001E4CF9" w:rsidRDefault="00647B8A" w:rsidP="001E4CF9">
      <w:r>
        <w:t>This form should be completed by both the original programmer and the QC programmer.  Each checklist item must be completed by both programmers or by just one of the programmers as indicated in the “Both or Either?” column.</w:t>
      </w:r>
    </w:p>
    <w:p w:rsidR="00C12AB9" w:rsidRDefault="00C12AB9" w:rsidP="009C54F1">
      <w:pPr>
        <w:tabs>
          <w:tab w:val="left" w:pos="5700"/>
        </w:tabs>
      </w:pPr>
      <w:r w:rsidRPr="009C54F1">
        <w:rPr>
          <w:b/>
        </w:rPr>
        <w:t>Specify the grant/analysis folder:</w:t>
      </w:r>
      <w:r>
        <w:t xml:space="preserve">  </w:t>
      </w:r>
      <w:sdt>
        <w:sdtPr>
          <w:id w:val="672298762"/>
          <w:placeholder>
            <w:docPart w:val="67E479234B584345A71627D874D92D17"/>
          </w:placeholder>
          <w:text/>
        </w:sdtPr>
        <w:sdtEndPr/>
        <w:sdtContent>
          <w:r w:rsidR="003F2700">
            <w:t>ki1119695/</w:t>
          </w:r>
          <w:r w:rsidR="003F2700" w:rsidRPr="003F2700">
            <w:t>PROBIT</w:t>
          </w:r>
        </w:sdtContent>
      </w:sdt>
      <w:r w:rsidR="009C54F1">
        <w:tab/>
      </w:r>
    </w:p>
    <w:p w:rsidR="009C54F1" w:rsidRDefault="009C54F1" w:rsidP="009C54F1">
      <w:pPr>
        <w:tabs>
          <w:tab w:val="left" w:pos="5700"/>
        </w:tabs>
      </w:pPr>
      <w:r>
        <w:rPr>
          <w:b/>
        </w:rPr>
        <w:t>Name of primary programmer</w:t>
      </w:r>
      <w:r w:rsidRPr="009C54F1">
        <w:rPr>
          <w:b/>
        </w:rPr>
        <w:t>:</w:t>
      </w:r>
      <w:r>
        <w:t xml:space="preserve">  </w:t>
      </w:r>
      <w:sdt>
        <w:sdtPr>
          <w:id w:val="1365409590"/>
          <w:placeholder>
            <w:docPart w:val="31FEF951DDB949AE903EC0A630CEAC14"/>
          </w:placeholder>
          <w:text/>
        </w:sdtPr>
        <w:sdtEndPr/>
        <w:sdtContent>
          <w:r w:rsidR="007D26C3">
            <w:t xml:space="preserve">Kannan </w:t>
          </w:r>
          <w:proofErr w:type="spellStart"/>
          <w:r w:rsidR="007D26C3">
            <w:t>Raghavan</w:t>
          </w:r>
          <w:proofErr w:type="spellEnd"/>
        </w:sdtContent>
      </w:sdt>
      <w:r w:rsidR="002A60BE">
        <w:tab/>
      </w:r>
      <w:r w:rsidR="002A60BE" w:rsidRPr="002A60BE">
        <w:rPr>
          <w:b/>
        </w:rPr>
        <w:t>Date:</w:t>
      </w:r>
      <w:r w:rsidR="002A60BE">
        <w:t xml:space="preserve">  </w:t>
      </w:r>
      <w:sdt>
        <w:sdtPr>
          <w:id w:val="-587921908"/>
          <w:placeholder>
            <w:docPart w:val="DefaultPlaceholder_1081868576"/>
          </w:placeholder>
          <w:date w:fullDate="2015-12-26T00:00:00Z">
            <w:dateFormat w:val="M/d/yyyy"/>
            <w:lid w:val="en-US"/>
            <w:storeMappedDataAs w:val="dateTime"/>
            <w:calendar w:val="gregorian"/>
          </w:date>
        </w:sdtPr>
        <w:sdtEndPr/>
        <w:sdtContent>
          <w:r w:rsidR="003F2700">
            <w:t>12/26/2015</w:t>
          </w:r>
        </w:sdtContent>
      </w:sdt>
    </w:p>
    <w:p w:rsidR="00151F58" w:rsidRDefault="00151F58" w:rsidP="00151F58">
      <w:pPr>
        <w:tabs>
          <w:tab w:val="left" w:pos="5700"/>
        </w:tabs>
      </w:pPr>
      <w:r>
        <w:rPr>
          <w:b/>
        </w:rPr>
        <w:t>Name of QC programmer</w:t>
      </w:r>
      <w:r w:rsidRPr="009C54F1">
        <w:rPr>
          <w:b/>
        </w:rPr>
        <w:t>:</w:t>
      </w:r>
      <w:r>
        <w:t xml:space="preserve">  </w:t>
      </w:r>
      <w:sdt>
        <w:sdtPr>
          <w:id w:val="-1481072839"/>
          <w:placeholder>
            <w:docPart w:val="142A36CDEFFF41719161D64170BC2A5B"/>
          </w:placeholder>
          <w:text/>
        </w:sdtPr>
        <w:sdtEndPr/>
        <w:sdtContent>
          <w:r w:rsidR="003F2700">
            <w:t>Harsha Reddy</w:t>
          </w:r>
        </w:sdtContent>
      </w:sdt>
      <w:r w:rsidR="002A60BE">
        <w:tab/>
      </w:r>
      <w:r w:rsidR="002A60BE" w:rsidRPr="002A60BE">
        <w:rPr>
          <w:b/>
        </w:rPr>
        <w:t>Date:</w:t>
      </w:r>
      <w:r w:rsidR="002A60BE">
        <w:t xml:space="preserve">  </w:t>
      </w:r>
      <w:sdt>
        <w:sdtPr>
          <w:id w:val="-1020013618"/>
          <w:placeholder>
            <w:docPart w:val="AB2DB80D141D46BABD438CD6D55EE19E"/>
          </w:placeholder>
          <w:date w:fullDate="2015-12-28T00:00:00Z">
            <w:dateFormat w:val="M/d/yyyy"/>
            <w:lid w:val="en-US"/>
            <w:storeMappedDataAs w:val="dateTime"/>
            <w:calendar w:val="gregorian"/>
          </w:date>
        </w:sdtPr>
        <w:sdtEndPr/>
        <w:sdtContent>
          <w:r w:rsidR="00C73540">
            <w:t>12/28/2015</w:t>
          </w:r>
        </w:sdtContent>
      </w:sdt>
    </w:p>
    <w:p w:rsidR="005B34FA" w:rsidRDefault="005B34FA" w:rsidP="00CA49E5"/>
    <w:tbl>
      <w:tblPr>
        <w:tblStyle w:val="TableGrid"/>
        <w:tblW w:w="9540" w:type="dxa"/>
        <w:tblInd w:w="-5" w:type="dxa"/>
        <w:tblLook w:val="04A0" w:firstRow="1" w:lastRow="0" w:firstColumn="1" w:lastColumn="0" w:noHBand="0" w:noVBand="1"/>
      </w:tblPr>
      <w:tblGrid>
        <w:gridCol w:w="6763"/>
        <w:gridCol w:w="936"/>
        <w:gridCol w:w="877"/>
        <w:gridCol w:w="964"/>
      </w:tblGrid>
      <w:tr w:rsidR="00151F58" w:rsidRPr="00851140" w:rsidTr="005D4A9A">
        <w:trPr>
          <w:tblHeader/>
        </w:trPr>
        <w:tc>
          <w:tcPr>
            <w:tcW w:w="6763" w:type="dxa"/>
            <w:vMerge w:val="restart"/>
            <w:vAlign w:val="bottom"/>
          </w:tcPr>
          <w:p w:rsidR="00151F58" w:rsidRPr="00C12AB9" w:rsidRDefault="00151F58" w:rsidP="00151F58">
            <w:pPr>
              <w:rPr>
                <w:b/>
              </w:rPr>
            </w:pPr>
            <w:r w:rsidRPr="00C12AB9">
              <w:rPr>
                <w:b/>
              </w:rPr>
              <w:t>Checklist Item</w:t>
            </w:r>
          </w:p>
        </w:tc>
        <w:tc>
          <w:tcPr>
            <w:tcW w:w="1813" w:type="dxa"/>
            <w:gridSpan w:val="2"/>
            <w:vAlign w:val="bottom"/>
          </w:tcPr>
          <w:p w:rsidR="00151F58" w:rsidRDefault="00151F58" w:rsidP="00151F58">
            <w:pPr>
              <w:jc w:val="center"/>
              <w:rPr>
                <w:b/>
              </w:rPr>
            </w:pPr>
            <w:r>
              <w:rPr>
                <w:b/>
              </w:rPr>
              <w:t>Programmer</w:t>
            </w:r>
          </w:p>
        </w:tc>
        <w:tc>
          <w:tcPr>
            <w:tcW w:w="964" w:type="dxa"/>
            <w:vMerge w:val="restart"/>
            <w:vAlign w:val="bottom"/>
          </w:tcPr>
          <w:p w:rsidR="00151F58" w:rsidRDefault="00151F58" w:rsidP="00BF5B02">
            <w:pPr>
              <w:jc w:val="center"/>
              <w:rPr>
                <w:b/>
              </w:rPr>
            </w:pPr>
            <w:r>
              <w:rPr>
                <w:b/>
              </w:rPr>
              <w:t>Both or Either?</w:t>
            </w:r>
          </w:p>
        </w:tc>
      </w:tr>
      <w:tr w:rsidR="00151F58" w:rsidRPr="00851140" w:rsidTr="005D4A9A">
        <w:trPr>
          <w:tblHeader/>
        </w:trPr>
        <w:tc>
          <w:tcPr>
            <w:tcW w:w="6763" w:type="dxa"/>
            <w:vMerge/>
            <w:vAlign w:val="bottom"/>
          </w:tcPr>
          <w:p w:rsidR="00151F58" w:rsidRPr="00C12AB9" w:rsidRDefault="00151F58" w:rsidP="00151F58">
            <w:pPr>
              <w:rPr>
                <w:b/>
              </w:rPr>
            </w:pPr>
          </w:p>
        </w:tc>
        <w:tc>
          <w:tcPr>
            <w:tcW w:w="936" w:type="dxa"/>
            <w:vAlign w:val="bottom"/>
          </w:tcPr>
          <w:p w:rsidR="00151F58" w:rsidRPr="00C12AB9" w:rsidRDefault="00151F58" w:rsidP="00151F58">
            <w:pPr>
              <w:jc w:val="center"/>
              <w:rPr>
                <w:b/>
              </w:rPr>
            </w:pPr>
            <w:r>
              <w:rPr>
                <w:b/>
              </w:rPr>
              <w:t>Primary</w:t>
            </w:r>
          </w:p>
        </w:tc>
        <w:tc>
          <w:tcPr>
            <w:tcW w:w="877" w:type="dxa"/>
            <w:vAlign w:val="bottom"/>
          </w:tcPr>
          <w:p w:rsidR="00151F58" w:rsidRPr="00C12AB9" w:rsidRDefault="00151F58" w:rsidP="00151F58">
            <w:pPr>
              <w:jc w:val="center"/>
              <w:rPr>
                <w:b/>
              </w:rPr>
            </w:pPr>
            <w:r>
              <w:rPr>
                <w:b/>
              </w:rPr>
              <w:t>QC</w:t>
            </w:r>
          </w:p>
        </w:tc>
        <w:tc>
          <w:tcPr>
            <w:tcW w:w="964" w:type="dxa"/>
            <w:vMerge/>
            <w:vAlign w:val="bottom"/>
          </w:tcPr>
          <w:p w:rsidR="00151F58" w:rsidRPr="00C12AB9" w:rsidRDefault="00151F58" w:rsidP="00BF5B02">
            <w:pPr>
              <w:jc w:val="center"/>
              <w:rPr>
                <w:b/>
              </w:rPr>
            </w:pPr>
          </w:p>
        </w:tc>
      </w:tr>
      <w:tr w:rsidR="00151F58" w:rsidRPr="00851140" w:rsidTr="005D4A9A">
        <w:tc>
          <w:tcPr>
            <w:tcW w:w="6763" w:type="dxa"/>
          </w:tcPr>
          <w:p w:rsidR="00151F58" w:rsidRDefault="00151F58" w:rsidP="001776C6">
            <w:pPr>
              <w:pStyle w:val="ListParagraph"/>
              <w:numPr>
                <w:ilvl w:val="0"/>
                <w:numId w:val="3"/>
              </w:numPr>
            </w:pPr>
            <w:bookmarkStart w:id="0" w:name="_Ref403720853"/>
            <w:r w:rsidRPr="00851140">
              <w:t>Confirm that all variables were either mapped or identif</w:t>
            </w:r>
            <w:r w:rsidR="00D141C8">
              <w:t>ied as not needing to be mapped in the Data Decisions Log (located in the “docs” folder).</w:t>
            </w:r>
          </w:p>
          <w:p w:rsidR="00BA0E61" w:rsidRPr="00851140" w:rsidRDefault="00BA0E61" w:rsidP="00BA0E61">
            <w:pPr>
              <w:pStyle w:val="ListParagraph"/>
              <w:ind w:left="360"/>
            </w:pPr>
          </w:p>
        </w:tc>
        <w:tc>
          <w:tcPr>
            <w:tcW w:w="936" w:type="dxa"/>
          </w:tcPr>
          <w:sdt>
            <w:sdtPr>
              <w:id w:val="1550732848"/>
              <w:placeholder>
                <w:docPart w:val="A1D5032EFFB046809562970F2F591659"/>
              </w:placeholder>
              <w:dropDownList>
                <w:listItem w:value="Choose an item."/>
                <w:listItem w:displayText="Not Done" w:value="Not Done"/>
                <w:listItem w:displayText="Done" w:value="Done"/>
                <w:listItem w:displayText="N/A" w:value="N/A"/>
              </w:dropDownList>
            </w:sdtPr>
            <w:sdtEndPr/>
            <w:sdtContent>
              <w:p w:rsidR="003F2700" w:rsidRDefault="003F2700" w:rsidP="003F2700">
                <w:pPr>
                  <w:tabs>
                    <w:tab w:val="left" w:pos="5700"/>
                  </w:tabs>
                </w:pPr>
                <w:r>
                  <w:t>Done</w:t>
                </w:r>
              </w:p>
            </w:sdtContent>
          </w:sdt>
          <w:p w:rsidR="00151F58" w:rsidRPr="00851140" w:rsidRDefault="003F2700" w:rsidP="003F2700">
            <w:pPr>
              <w:tabs>
                <w:tab w:val="left" w:pos="5700"/>
              </w:tabs>
            </w:pPr>
            <w:r w:rsidRPr="00851140">
              <w:t xml:space="preserve"> </w:t>
            </w:r>
          </w:p>
        </w:tc>
        <w:tc>
          <w:tcPr>
            <w:tcW w:w="877" w:type="dxa"/>
          </w:tcPr>
          <w:sdt>
            <w:sdtPr>
              <w:id w:val="-1413463644"/>
              <w:placeholder>
                <w:docPart w:val="9E67B7B1F5B8492DB37CE2A7DE5A80D0"/>
              </w:placeholder>
              <w:dropDownList>
                <w:listItem w:value="Choose an item."/>
                <w:listItem w:displayText="Not Done" w:value="Not Done"/>
                <w:listItem w:displayText="Done" w:value="Done"/>
                <w:listItem w:displayText="N/A" w:value="N/A"/>
              </w:dropDownList>
            </w:sdtPr>
            <w:sdtEndPr/>
            <w:sdtContent>
              <w:p w:rsidR="006546A9" w:rsidRDefault="00C73540" w:rsidP="006546A9">
                <w:pPr>
                  <w:tabs>
                    <w:tab w:val="left" w:pos="5700"/>
                  </w:tabs>
                </w:pPr>
                <w:r>
                  <w:t>Done</w:t>
                </w:r>
              </w:p>
            </w:sdtContent>
          </w:sdt>
          <w:p w:rsidR="00151F58" w:rsidRDefault="00151F58" w:rsidP="00151F58">
            <w:pPr>
              <w:jc w:val="center"/>
            </w:pPr>
          </w:p>
        </w:tc>
        <w:tc>
          <w:tcPr>
            <w:tcW w:w="964" w:type="dxa"/>
          </w:tcPr>
          <w:p w:rsidR="00151F58" w:rsidRDefault="001E4CF9" w:rsidP="00BF5B02">
            <w:pPr>
              <w:jc w:val="center"/>
            </w:pPr>
            <w:r>
              <w:t>Both</w:t>
            </w:r>
          </w:p>
        </w:tc>
      </w:tr>
      <w:tr w:rsidR="00151F58" w:rsidRPr="00851140" w:rsidTr="005D4A9A">
        <w:tc>
          <w:tcPr>
            <w:tcW w:w="6763" w:type="dxa"/>
          </w:tcPr>
          <w:p w:rsidR="00151F58" w:rsidRPr="00851140" w:rsidRDefault="00151F58" w:rsidP="001776C6">
            <w:pPr>
              <w:pStyle w:val="ListParagraph"/>
              <w:numPr>
                <w:ilvl w:val="0"/>
                <w:numId w:val="3"/>
              </w:numPr>
            </w:pPr>
            <w:bookmarkStart w:id="1" w:name="_Ref404171151"/>
            <w:r w:rsidRPr="00851140">
              <w:t xml:space="preserve">Univariate data checks </w:t>
            </w:r>
            <w:r w:rsidR="00333B27">
              <w:t xml:space="preserve">were performed </w:t>
            </w:r>
            <w:r w:rsidRPr="00851140">
              <w:t>to confirm understanding of the data collection and identify implausible values and extreme outliers.</w:t>
            </w:r>
            <w:bookmarkEnd w:id="0"/>
            <w:bookmarkEnd w:id="1"/>
          </w:p>
        </w:tc>
        <w:tc>
          <w:tcPr>
            <w:tcW w:w="936" w:type="dxa"/>
          </w:tcPr>
          <w:sdt>
            <w:sdtPr>
              <w:id w:val="-254596636"/>
              <w:placeholder>
                <w:docPart w:val="F7AF158D4097446ABCEB1E6F9C955551"/>
              </w:placeholder>
              <w:dropDownList>
                <w:listItem w:value="Choose an item."/>
                <w:listItem w:displayText="Not Done" w:value="Not Done"/>
                <w:listItem w:displayText="Done" w:value="Done"/>
                <w:listItem w:displayText="N/A" w:value="N/A"/>
              </w:dropDownList>
            </w:sdtPr>
            <w:sdtEndPr/>
            <w:sdtContent>
              <w:p w:rsidR="00151F58" w:rsidRPr="00851140" w:rsidRDefault="001140EC" w:rsidP="003F2700">
                <w:pPr>
                  <w:tabs>
                    <w:tab w:val="left" w:pos="5700"/>
                  </w:tabs>
                </w:pPr>
                <w:r>
                  <w:t>Done</w:t>
                </w:r>
              </w:p>
            </w:sdtContent>
          </w:sdt>
        </w:tc>
        <w:tc>
          <w:tcPr>
            <w:tcW w:w="877" w:type="dxa"/>
          </w:tcPr>
          <w:p w:rsidR="00151F58" w:rsidRPr="00851140" w:rsidRDefault="00151F58" w:rsidP="00151F58">
            <w:pPr>
              <w:jc w:val="center"/>
            </w:pPr>
          </w:p>
        </w:tc>
        <w:tc>
          <w:tcPr>
            <w:tcW w:w="964" w:type="dxa"/>
          </w:tcPr>
          <w:p w:rsidR="00151F58" w:rsidRPr="00851140" w:rsidRDefault="00151F58" w:rsidP="00BF5B02">
            <w:pPr>
              <w:jc w:val="center"/>
            </w:pPr>
          </w:p>
        </w:tc>
      </w:tr>
      <w:tr w:rsidR="005D4A9A" w:rsidRPr="00851140" w:rsidTr="005D4A9A">
        <w:tc>
          <w:tcPr>
            <w:tcW w:w="6763" w:type="dxa"/>
          </w:tcPr>
          <w:p w:rsidR="005D4A9A" w:rsidRPr="00851140" w:rsidRDefault="005D4A9A" w:rsidP="005D4A9A">
            <w:pPr>
              <w:pStyle w:val="ListParagraph"/>
              <w:numPr>
                <w:ilvl w:val="1"/>
                <w:numId w:val="3"/>
              </w:numPr>
            </w:pPr>
            <w:r w:rsidRPr="00851140">
              <w:t>Review summary statistics (Min, max, 5</w:t>
            </w:r>
            <w:r w:rsidRPr="00851140">
              <w:rPr>
                <w:vertAlign w:val="superscript"/>
              </w:rPr>
              <w:t>th</w:t>
            </w:r>
            <w:r w:rsidRPr="00851140">
              <w:t>, 25</w:t>
            </w:r>
            <w:r w:rsidRPr="00851140">
              <w:rPr>
                <w:vertAlign w:val="superscript"/>
              </w:rPr>
              <w:t>th</w:t>
            </w:r>
            <w:r w:rsidRPr="00851140">
              <w:t xml:space="preserve"> ,50</w:t>
            </w:r>
            <w:r w:rsidRPr="00851140">
              <w:rPr>
                <w:vertAlign w:val="superscript"/>
              </w:rPr>
              <w:t>th</w:t>
            </w:r>
            <w:r w:rsidRPr="00851140">
              <w:t>,75</w:t>
            </w:r>
            <w:r w:rsidRPr="00851140">
              <w:rPr>
                <w:vertAlign w:val="superscript"/>
              </w:rPr>
              <w:t>th</w:t>
            </w:r>
            <w:r w:rsidRPr="00851140">
              <w:t xml:space="preserve"> ,95</w:t>
            </w:r>
            <w:r w:rsidRPr="00851140">
              <w:rPr>
                <w:vertAlign w:val="superscript"/>
              </w:rPr>
              <w:t>th</w:t>
            </w:r>
            <w:r w:rsidRPr="00851140">
              <w:t xml:space="preserve"> percentiles) and histograms of continuous variables</w:t>
            </w:r>
          </w:p>
        </w:tc>
        <w:tc>
          <w:tcPr>
            <w:tcW w:w="936" w:type="dxa"/>
          </w:tcPr>
          <w:sdt>
            <w:sdtPr>
              <w:id w:val="-1890262854"/>
              <w:placeholder>
                <w:docPart w:val="C3A23536F06340A3AC90BF173397B976"/>
              </w:placeholder>
              <w:dropDownList>
                <w:listItem w:value="Choose an item."/>
                <w:listItem w:displayText="Not Done" w:value="Not Done"/>
                <w:listItem w:displayText="Done" w:value="Done"/>
                <w:listItem w:displayText="N/A" w:value="N/A"/>
              </w:dropDownList>
            </w:sdtPr>
            <w:sdtEndPr/>
            <w:sdtContent>
              <w:p w:rsidR="005D4A9A" w:rsidRDefault="001140EC" w:rsidP="005D4A9A">
                <w:pPr>
                  <w:tabs>
                    <w:tab w:val="left" w:pos="5700"/>
                  </w:tabs>
                </w:pPr>
                <w:r>
                  <w:t>Done</w:t>
                </w:r>
              </w:p>
            </w:sdtContent>
          </w:sdt>
          <w:p w:rsidR="005D4A9A" w:rsidRPr="00851140" w:rsidRDefault="005D4A9A" w:rsidP="005D4A9A">
            <w:pPr>
              <w:tabs>
                <w:tab w:val="left" w:pos="5700"/>
              </w:tabs>
            </w:pPr>
          </w:p>
        </w:tc>
        <w:tc>
          <w:tcPr>
            <w:tcW w:w="877" w:type="dxa"/>
          </w:tcPr>
          <w:sdt>
            <w:sdtPr>
              <w:id w:val="-1707319005"/>
              <w:placeholder>
                <w:docPart w:val="F9312DA8BC0243268FB5600C3F2B7160"/>
              </w:placeholder>
              <w:dropDownList>
                <w:listItem w:value="Choose an item."/>
                <w:listItem w:displayText="Not Done" w:value="Not Done"/>
                <w:listItem w:displayText="Done" w:value="Done"/>
                <w:listItem w:displayText="N/A" w:value="N/A"/>
              </w:dropDownList>
            </w:sdtPr>
            <w:sdtEndPr/>
            <w:sdtContent>
              <w:p w:rsidR="005D4A9A" w:rsidRDefault="00C73540" w:rsidP="005D4A9A">
                <w:pPr>
                  <w:tabs>
                    <w:tab w:val="left" w:pos="5700"/>
                  </w:tabs>
                </w:pPr>
                <w:r>
                  <w:t>Not Done</w:t>
                </w:r>
              </w:p>
            </w:sdtContent>
          </w:sdt>
          <w:p w:rsidR="005D4A9A" w:rsidRDefault="005D4A9A" w:rsidP="005D4A9A">
            <w:pPr>
              <w:jc w:val="center"/>
            </w:pPr>
          </w:p>
        </w:tc>
        <w:tc>
          <w:tcPr>
            <w:tcW w:w="964" w:type="dxa"/>
          </w:tcPr>
          <w:p w:rsidR="005D4A9A" w:rsidRDefault="005D4A9A" w:rsidP="00BF5B02">
            <w:pPr>
              <w:jc w:val="center"/>
            </w:pPr>
            <w:r>
              <w:t>Either</w:t>
            </w:r>
          </w:p>
        </w:tc>
      </w:tr>
      <w:tr w:rsidR="005D4A9A" w:rsidRPr="00851140" w:rsidTr="005D4A9A">
        <w:tc>
          <w:tcPr>
            <w:tcW w:w="6763" w:type="dxa"/>
          </w:tcPr>
          <w:p w:rsidR="005D4A9A" w:rsidRPr="00851140" w:rsidRDefault="005D4A9A" w:rsidP="005D4A9A">
            <w:pPr>
              <w:pStyle w:val="ListParagraph"/>
              <w:numPr>
                <w:ilvl w:val="1"/>
                <w:numId w:val="3"/>
              </w:numPr>
            </w:pPr>
            <w:r w:rsidRPr="00851140">
              <w:t>Review frequency distributions of categorical and count data.</w:t>
            </w:r>
          </w:p>
        </w:tc>
        <w:tc>
          <w:tcPr>
            <w:tcW w:w="936" w:type="dxa"/>
          </w:tcPr>
          <w:sdt>
            <w:sdtPr>
              <w:id w:val="-862508607"/>
              <w:placeholder>
                <w:docPart w:val="3804A7DBD45A4814916605F92D3640E1"/>
              </w:placeholder>
              <w:dropDownList>
                <w:listItem w:value="Choose an item."/>
                <w:listItem w:displayText="Not Done" w:value="Not Done"/>
                <w:listItem w:displayText="Done" w:value="Done"/>
                <w:listItem w:displayText="N/A" w:value="N/A"/>
              </w:dropDownList>
            </w:sdtPr>
            <w:sdtEndPr/>
            <w:sdtContent>
              <w:p w:rsidR="005D4A9A" w:rsidRDefault="00C73540" w:rsidP="005D4A9A">
                <w:pPr>
                  <w:tabs>
                    <w:tab w:val="left" w:pos="5700"/>
                  </w:tabs>
                </w:pPr>
                <w:r>
                  <w:t>Not Done</w:t>
                </w:r>
              </w:p>
            </w:sdtContent>
          </w:sdt>
          <w:p w:rsidR="005D4A9A" w:rsidRPr="00851140" w:rsidRDefault="005D4A9A" w:rsidP="005D4A9A">
            <w:pPr>
              <w:tabs>
                <w:tab w:val="left" w:pos="5700"/>
              </w:tabs>
            </w:pPr>
          </w:p>
        </w:tc>
        <w:tc>
          <w:tcPr>
            <w:tcW w:w="877" w:type="dxa"/>
          </w:tcPr>
          <w:sdt>
            <w:sdtPr>
              <w:id w:val="379827518"/>
              <w:placeholder>
                <w:docPart w:val="69EF45E46EDF4619917246ADE67D473A"/>
              </w:placeholder>
              <w:dropDownList>
                <w:listItem w:value="Choose an item."/>
                <w:listItem w:displayText="Not Done" w:value="Not Done"/>
                <w:listItem w:displayText="Done" w:value="Done"/>
                <w:listItem w:displayText="N/A" w:value="N/A"/>
              </w:dropDownList>
            </w:sdtPr>
            <w:sdtEndPr/>
            <w:sdtContent>
              <w:p w:rsidR="005D4A9A" w:rsidRDefault="00C73540" w:rsidP="005D4A9A">
                <w:pPr>
                  <w:tabs>
                    <w:tab w:val="left" w:pos="5700"/>
                  </w:tabs>
                </w:pPr>
                <w:r>
                  <w:t>Done</w:t>
                </w:r>
              </w:p>
            </w:sdtContent>
          </w:sdt>
          <w:p w:rsidR="005D4A9A" w:rsidRDefault="005D4A9A" w:rsidP="005D4A9A">
            <w:pPr>
              <w:jc w:val="center"/>
            </w:pPr>
          </w:p>
        </w:tc>
        <w:tc>
          <w:tcPr>
            <w:tcW w:w="964" w:type="dxa"/>
          </w:tcPr>
          <w:p w:rsidR="005D4A9A" w:rsidRDefault="005D4A9A" w:rsidP="00BF5B02">
            <w:pPr>
              <w:jc w:val="center"/>
            </w:pPr>
            <w:r>
              <w:t>Either</w:t>
            </w:r>
          </w:p>
        </w:tc>
      </w:tr>
      <w:tr w:rsidR="005D4A9A" w:rsidRPr="00851140" w:rsidTr="005D4A9A">
        <w:tc>
          <w:tcPr>
            <w:tcW w:w="6763" w:type="dxa"/>
          </w:tcPr>
          <w:p w:rsidR="005D4A9A" w:rsidRDefault="00AD7147" w:rsidP="00AD7147">
            <w:pPr>
              <w:pStyle w:val="ListParagraph"/>
              <w:numPr>
                <w:ilvl w:val="0"/>
                <w:numId w:val="6"/>
              </w:numPr>
            </w:pPr>
            <w:r w:rsidRPr="00851140">
              <w:t xml:space="preserve">Report any extreme outliers or implausible values to the </w:t>
            </w:r>
            <w:r>
              <w:t>Data Management Lead</w:t>
            </w:r>
            <w:r w:rsidRPr="00851140">
              <w:t xml:space="preserve"> for a decision about how to resolve.</w:t>
            </w:r>
            <w:r>
              <w:t xml:space="preserve">  Document any conventions in the Data Decisions Log</w:t>
            </w:r>
            <w:r w:rsidR="005D4A9A" w:rsidRPr="00851140">
              <w:t>.</w:t>
            </w:r>
          </w:p>
          <w:p w:rsidR="00BA0E61" w:rsidRPr="00851140" w:rsidRDefault="00BA0E61" w:rsidP="00BA0E61"/>
        </w:tc>
        <w:tc>
          <w:tcPr>
            <w:tcW w:w="936" w:type="dxa"/>
          </w:tcPr>
          <w:sdt>
            <w:sdtPr>
              <w:id w:val="-2042197791"/>
              <w:placeholder>
                <w:docPart w:val="D8ACB7C76831459DA30133937F0A78A5"/>
              </w:placeholder>
              <w:dropDownList>
                <w:listItem w:value="Choose an item."/>
                <w:listItem w:displayText="Not Done" w:value="Not Done"/>
                <w:listItem w:displayText="Done" w:value="Done"/>
                <w:listItem w:displayText="N/A" w:value="N/A"/>
              </w:dropDownList>
            </w:sdtPr>
            <w:sdtEndPr/>
            <w:sdtContent>
              <w:p w:rsidR="005D4A9A" w:rsidRDefault="001140EC" w:rsidP="005D4A9A">
                <w:pPr>
                  <w:tabs>
                    <w:tab w:val="left" w:pos="5700"/>
                  </w:tabs>
                </w:pPr>
                <w:r>
                  <w:t>Done</w:t>
                </w:r>
              </w:p>
            </w:sdtContent>
          </w:sdt>
          <w:p w:rsidR="005D4A9A" w:rsidRPr="00851140" w:rsidRDefault="005D4A9A" w:rsidP="005D4A9A">
            <w:pPr>
              <w:tabs>
                <w:tab w:val="left" w:pos="5700"/>
              </w:tabs>
            </w:pPr>
          </w:p>
        </w:tc>
        <w:tc>
          <w:tcPr>
            <w:tcW w:w="877" w:type="dxa"/>
          </w:tcPr>
          <w:sdt>
            <w:sdtPr>
              <w:id w:val="-1959333727"/>
              <w:placeholder>
                <w:docPart w:val="B158858D6FC64F9DB44556265CE33C01"/>
              </w:placeholder>
              <w:dropDownList>
                <w:listItem w:value="Choose an item."/>
                <w:listItem w:displayText="Not Done" w:value="Not Done"/>
                <w:listItem w:displayText="Done" w:value="Done"/>
                <w:listItem w:displayText="N/A" w:value="N/A"/>
              </w:dropDownList>
            </w:sdtPr>
            <w:sdtEndPr/>
            <w:sdtContent>
              <w:p w:rsidR="005D4A9A" w:rsidRDefault="00C73540" w:rsidP="005D4A9A">
                <w:pPr>
                  <w:tabs>
                    <w:tab w:val="left" w:pos="5700"/>
                  </w:tabs>
                </w:pPr>
                <w:r>
                  <w:t>Not Done</w:t>
                </w:r>
              </w:p>
            </w:sdtContent>
          </w:sdt>
          <w:p w:rsidR="005D4A9A" w:rsidRDefault="005D4A9A" w:rsidP="005D4A9A">
            <w:pPr>
              <w:jc w:val="center"/>
            </w:pPr>
          </w:p>
        </w:tc>
        <w:tc>
          <w:tcPr>
            <w:tcW w:w="964" w:type="dxa"/>
          </w:tcPr>
          <w:p w:rsidR="005D4A9A" w:rsidRDefault="005D4A9A" w:rsidP="00BF5B02">
            <w:pPr>
              <w:jc w:val="center"/>
            </w:pPr>
            <w:r>
              <w:t>Either</w:t>
            </w:r>
          </w:p>
        </w:tc>
      </w:tr>
      <w:tr w:rsidR="00BA0E61" w:rsidRPr="00851140" w:rsidTr="005D4A9A">
        <w:tc>
          <w:tcPr>
            <w:tcW w:w="6763" w:type="dxa"/>
          </w:tcPr>
          <w:p w:rsidR="00BA0E61" w:rsidRDefault="00BA0E61" w:rsidP="00BA0E61">
            <w:pPr>
              <w:pStyle w:val="ListParagraph"/>
              <w:numPr>
                <w:ilvl w:val="0"/>
                <w:numId w:val="3"/>
              </w:numPr>
            </w:pPr>
            <w:bookmarkStart w:id="2" w:name="_Ref403720854"/>
            <w:r w:rsidRPr="00851140">
              <w:t>For longitudinal studies, review plots of data over time.</w:t>
            </w:r>
            <w:bookmarkEnd w:id="2"/>
          </w:p>
          <w:p w:rsidR="00BA0E61" w:rsidRPr="00851140" w:rsidRDefault="00BA0E61" w:rsidP="00BA0E61"/>
        </w:tc>
        <w:tc>
          <w:tcPr>
            <w:tcW w:w="936" w:type="dxa"/>
          </w:tcPr>
          <w:sdt>
            <w:sdtPr>
              <w:id w:val="-1852646390"/>
              <w:placeholder>
                <w:docPart w:val="D9EE3B14C44C4AFF9328DF53E14375F9"/>
              </w:placeholder>
              <w:dropDownList>
                <w:listItem w:value="Choose an item."/>
                <w:listItem w:displayText="Not Done" w:value="Not Done"/>
                <w:listItem w:displayText="Done" w:value="Done"/>
                <w:listItem w:displayText="N/A" w:value="N/A"/>
              </w:dropDownList>
            </w:sdtPr>
            <w:sdtEndPr/>
            <w:sdtContent>
              <w:p w:rsidR="00BA0E61" w:rsidRDefault="00C73540" w:rsidP="00BA0E61">
                <w:pPr>
                  <w:tabs>
                    <w:tab w:val="left" w:pos="5700"/>
                  </w:tabs>
                </w:pPr>
                <w:r>
                  <w:t>Not Done</w:t>
                </w:r>
              </w:p>
            </w:sdtContent>
          </w:sdt>
          <w:p w:rsidR="00BA0E61" w:rsidRPr="00851140" w:rsidRDefault="00BA0E61" w:rsidP="00BA0E61">
            <w:pPr>
              <w:tabs>
                <w:tab w:val="left" w:pos="5700"/>
              </w:tabs>
            </w:pPr>
          </w:p>
        </w:tc>
        <w:tc>
          <w:tcPr>
            <w:tcW w:w="877" w:type="dxa"/>
          </w:tcPr>
          <w:sdt>
            <w:sdtPr>
              <w:id w:val="-521315055"/>
              <w:placeholder>
                <w:docPart w:val="945BDD548C2E407C95332A8EEBD5C537"/>
              </w:placeholder>
              <w:dropDownList>
                <w:listItem w:value="Choose an item."/>
                <w:listItem w:displayText="Not Done" w:value="Not Done"/>
                <w:listItem w:displayText="Done" w:value="Done"/>
                <w:listItem w:displayText="N/A" w:value="N/A"/>
              </w:dropDownList>
            </w:sdtPr>
            <w:sdtEndPr/>
            <w:sdtContent>
              <w:p w:rsidR="00BA0E61" w:rsidRDefault="00C73540" w:rsidP="00BA0E61">
                <w:pPr>
                  <w:tabs>
                    <w:tab w:val="left" w:pos="5700"/>
                  </w:tabs>
                </w:pPr>
                <w:r>
                  <w:t>Done</w:t>
                </w:r>
              </w:p>
            </w:sdtContent>
          </w:sdt>
          <w:p w:rsidR="00BA0E61" w:rsidRDefault="00BA0E61" w:rsidP="00BA0E61">
            <w:pPr>
              <w:jc w:val="center"/>
            </w:pPr>
          </w:p>
        </w:tc>
        <w:tc>
          <w:tcPr>
            <w:tcW w:w="964" w:type="dxa"/>
          </w:tcPr>
          <w:p w:rsidR="00BA0E61" w:rsidRDefault="00BA0E61" w:rsidP="00BA0E61">
            <w:pPr>
              <w:jc w:val="center"/>
            </w:pPr>
            <w:r>
              <w:t>Either</w:t>
            </w:r>
          </w:p>
        </w:tc>
      </w:tr>
      <w:tr w:rsidR="00BA0E61" w:rsidRPr="00851140" w:rsidTr="005D4A9A">
        <w:tc>
          <w:tcPr>
            <w:tcW w:w="6763" w:type="dxa"/>
          </w:tcPr>
          <w:p w:rsidR="00BA0E61" w:rsidRDefault="00BA0E61" w:rsidP="00BA0E61">
            <w:pPr>
              <w:pStyle w:val="ListParagraph"/>
              <w:numPr>
                <w:ilvl w:val="0"/>
                <w:numId w:val="3"/>
              </w:numPr>
            </w:pPr>
            <w:bookmarkStart w:id="3" w:name="_Ref403720963"/>
            <w:r w:rsidRPr="00851140">
              <w:t>Review scatter plots of variables that are expected to be correlated</w:t>
            </w:r>
            <w:bookmarkEnd w:id="3"/>
            <w:r w:rsidRPr="00851140">
              <w:t xml:space="preserve"> with one another.</w:t>
            </w:r>
          </w:p>
          <w:p w:rsidR="00BA0E61" w:rsidRPr="00851140" w:rsidRDefault="00BA0E61" w:rsidP="00BA0E61"/>
        </w:tc>
        <w:tc>
          <w:tcPr>
            <w:tcW w:w="936" w:type="dxa"/>
          </w:tcPr>
          <w:sdt>
            <w:sdtPr>
              <w:id w:val="1024824374"/>
              <w:placeholder>
                <w:docPart w:val="FE07BA5E79504119AF49A2EE52BAD876"/>
              </w:placeholder>
              <w:dropDownList>
                <w:listItem w:value="Choose an item."/>
                <w:listItem w:displayText="Not Done" w:value="Not Done"/>
                <w:listItem w:displayText="Done" w:value="Done"/>
                <w:listItem w:displayText="N/A" w:value="N/A"/>
              </w:dropDownList>
            </w:sdtPr>
            <w:sdtEndPr/>
            <w:sdtContent>
              <w:p w:rsidR="00BA0E61" w:rsidRDefault="00C73540" w:rsidP="00BA0E61">
                <w:pPr>
                  <w:tabs>
                    <w:tab w:val="left" w:pos="5700"/>
                  </w:tabs>
                </w:pPr>
                <w:r>
                  <w:t>Not Done</w:t>
                </w:r>
              </w:p>
            </w:sdtContent>
          </w:sdt>
          <w:p w:rsidR="00BA0E61" w:rsidRPr="00851140" w:rsidRDefault="00BA0E61" w:rsidP="00BA0E61">
            <w:pPr>
              <w:tabs>
                <w:tab w:val="left" w:pos="5700"/>
              </w:tabs>
            </w:pPr>
          </w:p>
        </w:tc>
        <w:tc>
          <w:tcPr>
            <w:tcW w:w="877" w:type="dxa"/>
          </w:tcPr>
          <w:sdt>
            <w:sdtPr>
              <w:id w:val="1213929989"/>
              <w:placeholder>
                <w:docPart w:val="CC6BB7DACA994A38AECC18C9F3DEC666"/>
              </w:placeholder>
              <w:dropDownList>
                <w:listItem w:value="Choose an item."/>
                <w:listItem w:displayText="Not Done" w:value="Not Done"/>
                <w:listItem w:displayText="Done" w:value="Done"/>
                <w:listItem w:displayText="N/A" w:value="N/A"/>
              </w:dropDownList>
            </w:sdtPr>
            <w:sdtEndPr/>
            <w:sdtContent>
              <w:p w:rsidR="00BA0E61" w:rsidRDefault="00C73540" w:rsidP="00BA0E61">
                <w:pPr>
                  <w:tabs>
                    <w:tab w:val="left" w:pos="5700"/>
                  </w:tabs>
                </w:pPr>
                <w:r>
                  <w:t>Done</w:t>
                </w:r>
              </w:p>
            </w:sdtContent>
          </w:sdt>
          <w:p w:rsidR="00BA0E61" w:rsidRDefault="00BA0E61" w:rsidP="00BA0E61">
            <w:pPr>
              <w:jc w:val="center"/>
            </w:pPr>
          </w:p>
        </w:tc>
        <w:tc>
          <w:tcPr>
            <w:tcW w:w="964" w:type="dxa"/>
          </w:tcPr>
          <w:p w:rsidR="00BA0E61" w:rsidRDefault="00BA0E61" w:rsidP="00BA0E61">
            <w:pPr>
              <w:jc w:val="center"/>
            </w:pPr>
            <w:r>
              <w:t>Either</w:t>
            </w:r>
          </w:p>
        </w:tc>
      </w:tr>
      <w:tr w:rsidR="00BA0E61" w:rsidRPr="00851140" w:rsidTr="005D4A9A">
        <w:tc>
          <w:tcPr>
            <w:tcW w:w="6763" w:type="dxa"/>
          </w:tcPr>
          <w:p w:rsidR="00BA0E61" w:rsidRDefault="00BA0E61" w:rsidP="00BA0E61">
            <w:pPr>
              <w:pStyle w:val="ListParagraph"/>
              <w:numPr>
                <w:ilvl w:val="0"/>
                <w:numId w:val="3"/>
              </w:numPr>
            </w:pPr>
            <w:r w:rsidRPr="00851140">
              <w:t xml:space="preserve">For multinational studies, repeat </w:t>
            </w:r>
            <w:r w:rsidRPr="00851140">
              <w:fldChar w:fldCharType="begin"/>
            </w:r>
            <w:r w:rsidRPr="00851140">
              <w:instrText xml:space="preserve"> REF _Ref404171151 \r \h </w:instrText>
            </w:r>
            <w:r>
              <w:instrText xml:space="preserve"> \* MERGEFORMAT </w:instrText>
            </w:r>
            <w:r w:rsidRPr="00851140">
              <w:fldChar w:fldCharType="separate"/>
            </w:r>
            <w:r w:rsidRPr="00851140">
              <w:t>2</w:t>
            </w:r>
            <w:r w:rsidRPr="00851140">
              <w:fldChar w:fldCharType="end"/>
            </w:r>
            <w:r w:rsidRPr="00851140">
              <w:t xml:space="preserve"> - </w:t>
            </w:r>
            <w:r w:rsidRPr="00851140">
              <w:fldChar w:fldCharType="begin"/>
            </w:r>
            <w:r w:rsidRPr="00851140">
              <w:instrText xml:space="preserve"> REF _Ref403720963 \r \h </w:instrText>
            </w:r>
            <w:r>
              <w:instrText xml:space="preserve"> \* MERGEFORMAT </w:instrText>
            </w:r>
            <w:r w:rsidRPr="00851140">
              <w:fldChar w:fldCharType="separate"/>
            </w:r>
            <w:r w:rsidRPr="00851140">
              <w:t>4</w:t>
            </w:r>
            <w:r w:rsidRPr="00851140">
              <w:fldChar w:fldCharType="end"/>
            </w:r>
            <w:r w:rsidRPr="00851140">
              <w:t xml:space="preserve"> by country.</w:t>
            </w:r>
          </w:p>
          <w:p w:rsidR="00BA0E61" w:rsidRPr="00851140" w:rsidRDefault="00BA0E61" w:rsidP="00BA0E61"/>
        </w:tc>
        <w:tc>
          <w:tcPr>
            <w:tcW w:w="936" w:type="dxa"/>
          </w:tcPr>
          <w:sdt>
            <w:sdtPr>
              <w:id w:val="-480306821"/>
              <w:placeholder>
                <w:docPart w:val="9F20F4EFCDEE4D3FB9A5F72BC324F237"/>
              </w:placeholder>
              <w:dropDownList>
                <w:listItem w:value="Choose an item."/>
                <w:listItem w:displayText="Not Done" w:value="Not Done"/>
                <w:listItem w:displayText="Done" w:value="Done"/>
                <w:listItem w:displayText="N/A" w:value="N/A"/>
              </w:dropDownList>
            </w:sdtPr>
            <w:sdtEndPr/>
            <w:sdtContent>
              <w:p w:rsidR="00BA0E61" w:rsidRDefault="006B1D56" w:rsidP="00BA0E61">
                <w:pPr>
                  <w:tabs>
                    <w:tab w:val="left" w:pos="5700"/>
                  </w:tabs>
                </w:pPr>
                <w:r>
                  <w:t>N/A</w:t>
                </w:r>
              </w:p>
            </w:sdtContent>
          </w:sdt>
          <w:p w:rsidR="00BA0E61" w:rsidRPr="00851140" w:rsidRDefault="00BA0E61" w:rsidP="00BA0E61">
            <w:pPr>
              <w:tabs>
                <w:tab w:val="left" w:pos="5700"/>
              </w:tabs>
            </w:pPr>
          </w:p>
        </w:tc>
        <w:tc>
          <w:tcPr>
            <w:tcW w:w="877" w:type="dxa"/>
          </w:tcPr>
          <w:sdt>
            <w:sdtPr>
              <w:id w:val="-874302053"/>
              <w:placeholder>
                <w:docPart w:val="EDBB41FD64234044AF68C5DA747E522B"/>
              </w:placeholder>
              <w:dropDownList>
                <w:listItem w:value="Choose an item."/>
                <w:listItem w:displayText="Not Done" w:value="Not Done"/>
                <w:listItem w:displayText="Done" w:value="Done"/>
                <w:listItem w:displayText="N/A" w:value="N/A"/>
              </w:dropDownList>
            </w:sdtPr>
            <w:sdtEndPr/>
            <w:sdtContent>
              <w:p w:rsidR="00BA0E61" w:rsidRDefault="006B1D56" w:rsidP="00BA0E61">
                <w:pPr>
                  <w:tabs>
                    <w:tab w:val="left" w:pos="5700"/>
                  </w:tabs>
                </w:pPr>
                <w:r>
                  <w:t>N/A</w:t>
                </w:r>
              </w:p>
            </w:sdtContent>
          </w:sdt>
          <w:p w:rsidR="00BA0E61" w:rsidRDefault="00BA0E61" w:rsidP="00BA0E61">
            <w:pPr>
              <w:jc w:val="center"/>
            </w:pPr>
          </w:p>
        </w:tc>
        <w:tc>
          <w:tcPr>
            <w:tcW w:w="964" w:type="dxa"/>
          </w:tcPr>
          <w:p w:rsidR="00BA0E61" w:rsidRDefault="00BA0E61" w:rsidP="00BA0E61">
            <w:pPr>
              <w:jc w:val="center"/>
            </w:pPr>
            <w:r>
              <w:t>Either</w:t>
            </w:r>
          </w:p>
        </w:tc>
      </w:tr>
      <w:tr w:rsidR="00BA0E61" w:rsidRPr="00851140" w:rsidTr="005D4A9A">
        <w:tc>
          <w:tcPr>
            <w:tcW w:w="6763" w:type="dxa"/>
          </w:tcPr>
          <w:p w:rsidR="00BA0E61" w:rsidRPr="00851140" w:rsidRDefault="00BA0E61" w:rsidP="00E57687">
            <w:pPr>
              <w:pStyle w:val="ListParagraph"/>
              <w:numPr>
                <w:ilvl w:val="0"/>
                <w:numId w:val="3"/>
              </w:numPr>
            </w:pPr>
            <w:r w:rsidRPr="00851140">
              <w:t>Review summary statistics of the difference between the original and recalculated Z-scores to confirm that these do not differ by much (i.e., almost all within ±0.2).    Any that differ by more than ±0.5 should be reviewed individually to understand the source of the difference.</w:t>
            </w:r>
          </w:p>
        </w:tc>
        <w:tc>
          <w:tcPr>
            <w:tcW w:w="936" w:type="dxa"/>
          </w:tcPr>
          <w:sdt>
            <w:sdtPr>
              <w:id w:val="-825896026"/>
              <w:placeholder>
                <w:docPart w:val="9204A234586A42F7A50283BDB54B497A"/>
              </w:placeholder>
              <w:dropDownList>
                <w:listItem w:value="Choose an item."/>
                <w:listItem w:displayText="Not Done" w:value="Not Done"/>
                <w:listItem w:displayText="Done" w:value="Done"/>
                <w:listItem w:displayText="N/A" w:value="N/A"/>
              </w:dropDownList>
            </w:sdtPr>
            <w:sdtEndPr/>
            <w:sdtContent>
              <w:p w:rsidR="00BA0E61" w:rsidRDefault="006B1D56" w:rsidP="00BA0E61">
                <w:pPr>
                  <w:tabs>
                    <w:tab w:val="left" w:pos="5700"/>
                  </w:tabs>
                </w:pPr>
                <w:r>
                  <w:t>N/A</w:t>
                </w:r>
              </w:p>
            </w:sdtContent>
          </w:sdt>
          <w:p w:rsidR="00BA0E61" w:rsidRPr="00851140" w:rsidRDefault="00BA0E61" w:rsidP="00BA0E61">
            <w:pPr>
              <w:tabs>
                <w:tab w:val="left" w:pos="5700"/>
              </w:tabs>
            </w:pPr>
          </w:p>
        </w:tc>
        <w:tc>
          <w:tcPr>
            <w:tcW w:w="877" w:type="dxa"/>
          </w:tcPr>
          <w:sdt>
            <w:sdtPr>
              <w:id w:val="-158692890"/>
              <w:placeholder>
                <w:docPart w:val="4DE33E8B80B7498D9EA141D2260294FE"/>
              </w:placeholder>
              <w:dropDownList>
                <w:listItem w:value="Choose an item."/>
                <w:listItem w:displayText="Not Done" w:value="Not Done"/>
                <w:listItem w:displayText="Done" w:value="Done"/>
                <w:listItem w:displayText="N/A" w:value="N/A"/>
              </w:dropDownList>
            </w:sdtPr>
            <w:sdtEndPr/>
            <w:sdtContent>
              <w:p w:rsidR="00BA0E61" w:rsidRDefault="006B1D56" w:rsidP="00BA0E61">
                <w:pPr>
                  <w:tabs>
                    <w:tab w:val="left" w:pos="5700"/>
                  </w:tabs>
                </w:pPr>
                <w:r>
                  <w:t>N/A</w:t>
                </w:r>
              </w:p>
            </w:sdtContent>
          </w:sdt>
          <w:p w:rsidR="00BA0E61" w:rsidRDefault="00BA0E61" w:rsidP="00BA0E61">
            <w:pPr>
              <w:jc w:val="center"/>
            </w:pPr>
          </w:p>
        </w:tc>
        <w:tc>
          <w:tcPr>
            <w:tcW w:w="964" w:type="dxa"/>
          </w:tcPr>
          <w:p w:rsidR="00BA0E61" w:rsidRDefault="00BA0E61" w:rsidP="00BA0E61">
            <w:pPr>
              <w:jc w:val="center"/>
            </w:pPr>
            <w:r>
              <w:t>Either</w:t>
            </w:r>
          </w:p>
        </w:tc>
      </w:tr>
      <w:tr w:rsidR="00BA0E61" w:rsidRPr="00851140" w:rsidTr="005D4A9A">
        <w:tc>
          <w:tcPr>
            <w:tcW w:w="6763" w:type="dxa"/>
          </w:tcPr>
          <w:p w:rsidR="00BA0E61" w:rsidRDefault="00BA0E61" w:rsidP="00BA0E61">
            <w:pPr>
              <w:pStyle w:val="ListParagraph"/>
              <w:numPr>
                <w:ilvl w:val="0"/>
                <w:numId w:val="3"/>
              </w:numPr>
            </w:pPr>
            <w:r w:rsidRPr="00851140">
              <w:t xml:space="preserve">For categorical variables that were created by remapping original values into a standard code list, review the distinct pairs of </w:t>
            </w:r>
            <w:r w:rsidRPr="00851140">
              <w:lastRenderedPageBreak/>
              <w:t>original/standard code list values to confirm that the mapping was implemented correctly.</w:t>
            </w:r>
          </w:p>
          <w:p w:rsidR="00BA0E61" w:rsidRPr="00851140" w:rsidRDefault="00BA0E61" w:rsidP="00BA0E61"/>
        </w:tc>
        <w:tc>
          <w:tcPr>
            <w:tcW w:w="936" w:type="dxa"/>
          </w:tcPr>
          <w:sdt>
            <w:sdtPr>
              <w:id w:val="-816416430"/>
              <w:placeholder>
                <w:docPart w:val="EC3A4E28124B49BF9D3833A5FF34E41F"/>
              </w:placeholder>
              <w:dropDownList>
                <w:listItem w:value="Choose an item."/>
                <w:listItem w:displayText="Not Done" w:value="Not Done"/>
                <w:listItem w:displayText="Done" w:value="Done"/>
                <w:listItem w:displayText="N/A" w:value="N/A"/>
              </w:dropDownList>
            </w:sdtPr>
            <w:sdtEndPr/>
            <w:sdtContent>
              <w:p w:rsidR="00BA0E61" w:rsidRDefault="003F2700" w:rsidP="00BA0E61">
                <w:pPr>
                  <w:tabs>
                    <w:tab w:val="left" w:pos="5700"/>
                  </w:tabs>
                </w:pPr>
                <w:r>
                  <w:t>Done</w:t>
                </w:r>
              </w:p>
            </w:sdtContent>
          </w:sdt>
          <w:p w:rsidR="00BA0E61" w:rsidRPr="00851140" w:rsidRDefault="00BA0E61" w:rsidP="00BA0E61">
            <w:pPr>
              <w:tabs>
                <w:tab w:val="left" w:pos="5700"/>
              </w:tabs>
            </w:pPr>
          </w:p>
        </w:tc>
        <w:tc>
          <w:tcPr>
            <w:tcW w:w="877" w:type="dxa"/>
          </w:tcPr>
          <w:sdt>
            <w:sdtPr>
              <w:id w:val="-1929105390"/>
              <w:placeholder>
                <w:docPart w:val="B4720607E4C34195BDAB6E4E26DE3917"/>
              </w:placeholder>
              <w:dropDownList>
                <w:listItem w:value="Choose an item."/>
                <w:listItem w:displayText="Not Done" w:value="Not Done"/>
                <w:listItem w:displayText="Done" w:value="Done"/>
                <w:listItem w:displayText="N/A" w:value="N/A"/>
              </w:dropDownList>
            </w:sdtPr>
            <w:sdtEndPr/>
            <w:sdtContent>
              <w:p w:rsidR="00BA0E61" w:rsidRDefault="006B1D56" w:rsidP="00BA0E61">
                <w:pPr>
                  <w:tabs>
                    <w:tab w:val="left" w:pos="5700"/>
                  </w:tabs>
                </w:pPr>
                <w:r>
                  <w:t>Not Done</w:t>
                </w:r>
              </w:p>
            </w:sdtContent>
          </w:sdt>
          <w:p w:rsidR="00BA0E61" w:rsidRDefault="00BA0E61" w:rsidP="00BA0E61">
            <w:pPr>
              <w:jc w:val="center"/>
            </w:pPr>
          </w:p>
        </w:tc>
        <w:tc>
          <w:tcPr>
            <w:tcW w:w="964" w:type="dxa"/>
          </w:tcPr>
          <w:p w:rsidR="00BA0E61" w:rsidRDefault="00BA0E61" w:rsidP="00BA0E61">
            <w:pPr>
              <w:jc w:val="center"/>
            </w:pPr>
            <w:r>
              <w:t>Either</w:t>
            </w:r>
          </w:p>
        </w:tc>
      </w:tr>
      <w:tr w:rsidR="00A95B4C" w:rsidRPr="00851140" w:rsidTr="005D4A9A">
        <w:tc>
          <w:tcPr>
            <w:tcW w:w="6763" w:type="dxa"/>
          </w:tcPr>
          <w:p w:rsidR="00A95B4C" w:rsidRDefault="00A95B4C" w:rsidP="00A95B4C">
            <w:pPr>
              <w:pStyle w:val="ListParagraph"/>
              <w:numPr>
                <w:ilvl w:val="0"/>
                <w:numId w:val="3"/>
              </w:numPr>
            </w:pPr>
            <w:r w:rsidRPr="00851140">
              <w:lastRenderedPageBreak/>
              <w:t>Review row counts in datasets before and after merging to confirm that the counts are as expected.</w:t>
            </w:r>
          </w:p>
          <w:p w:rsidR="00A95B4C" w:rsidRPr="00851140" w:rsidRDefault="00A95B4C" w:rsidP="00A95B4C"/>
        </w:tc>
        <w:tc>
          <w:tcPr>
            <w:tcW w:w="936" w:type="dxa"/>
          </w:tcPr>
          <w:sdt>
            <w:sdtPr>
              <w:id w:val="811609159"/>
              <w:placeholder>
                <w:docPart w:val="D062E55D71214F3B86E582C8F4F94E4C"/>
              </w:placeholder>
              <w:dropDownList>
                <w:listItem w:value="Choose an item."/>
                <w:listItem w:displayText="Not Done" w:value="Not Done"/>
                <w:listItem w:displayText="Done" w:value="Done"/>
                <w:listItem w:displayText="N/A" w:value="N/A"/>
              </w:dropDownList>
            </w:sdtPr>
            <w:sdtEndPr/>
            <w:sdtContent>
              <w:p w:rsidR="00A95B4C" w:rsidRDefault="00D15CE2" w:rsidP="00A95B4C">
                <w:pPr>
                  <w:tabs>
                    <w:tab w:val="left" w:pos="5700"/>
                  </w:tabs>
                </w:pPr>
                <w:r>
                  <w:t>Done</w:t>
                </w:r>
              </w:p>
            </w:sdtContent>
          </w:sdt>
          <w:p w:rsidR="00A95B4C" w:rsidRPr="00851140" w:rsidRDefault="00A95B4C" w:rsidP="00A95B4C">
            <w:pPr>
              <w:tabs>
                <w:tab w:val="left" w:pos="5700"/>
              </w:tabs>
            </w:pPr>
          </w:p>
        </w:tc>
        <w:tc>
          <w:tcPr>
            <w:tcW w:w="877" w:type="dxa"/>
          </w:tcPr>
          <w:sdt>
            <w:sdtPr>
              <w:id w:val="-396820405"/>
              <w:placeholder>
                <w:docPart w:val="E5DF8F11AF044076972B2BB2B54FC1FF"/>
              </w:placeholder>
              <w:dropDownList>
                <w:listItem w:value="Choose an item."/>
                <w:listItem w:displayText="Not Done" w:value="Not Done"/>
                <w:listItem w:displayText="Done" w:value="Done"/>
                <w:listItem w:displayText="N/A" w:value="N/A"/>
              </w:dropDownList>
            </w:sdtPr>
            <w:sdtEndPr/>
            <w:sdtContent>
              <w:p w:rsidR="00A95B4C" w:rsidRDefault="004C7504" w:rsidP="00A95B4C">
                <w:pPr>
                  <w:tabs>
                    <w:tab w:val="left" w:pos="5700"/>
                  </w:tabs>
                </w:pPr>
                <w:r>
                  <w:t>N/A</w:t>
                </w:r>
              </w:p>
            </w:sdtContent>
          </w:sdt>
          <w:p w:rsidR="00A95B4C" w:rsidRDefault="00A95B4C" w:rsidP="00A95B4C">
            <w:pPr>
              <w:jc w:val="center"/>
            </w:pPr>
          </w:p>
        </w:tc>
        <w:tc>
          <w:tcPr>
            <w:tcW w:w="964" w:type="dxa"/>
          </w:tcPr>
          <w:p w:rsidR="00A95B4C" w:rsidRPr="00851140" w:rsidRDefault="00A95B4C" w:rsidP="00A95B4C">
            <w:pPr>
              <w:jc w:val="center"/>
            </w:pPr>
            <w:r>
              <w:t>Primary only</w:t>
            </w:r>
          </w:p>
        </w:tc>
      </w:tr>
      <w:tr w:rsidR="00A95B4C" w:rsidRPr="00851140" w:rsidTr="005D4A9A">
        <w:tc>
          <w:tcPr>
            <w:tcW w:w="6763" w:type="dxa"/>
          </w:tcPr>
          <w:p w:rsidR="00A95B4C" w:rsidRDefault="00A95B4C" w:rsidP="00A95B4C">
            <w:pPr>
              <w:pStyle w:val="ListParagraph"/>
              <w:numPr>
                <w:ilvl w:val="0"/>
                <w:numId w:val="3"/>
              </w:numPr>
            </w:pPr>
            <w:r w:rsidRPr="00851140">
              <w:t>Review the SAS log file(s) of the data transformation program(s) looking for any errors, warnings, repeats of by-variable statements or uninitialized variable statements.  In general, there should be none.</w:t>
            </w:r>
          </w:p>
          <w:p w:rsidR="00A95B4C" w:rsidRPr="00851140" w:rsidRDefault="00A95B4C" w:rsidP="00A95B4C"/>
        </w:tc>
        <w:tc>
          <w:tcPr>
            <w:tcW w:w="936" w:type="dxa"/>
          </w:tcPr>
          <w:sdt>
            <w:sdtPr>
              <w:id w:val="1487750902"/>
              <w:placeholder>
                <w:docPart w:val="978CAF32F2744B1182A3460ED54AD851"/>
              </w:placeholder>
              <w:dropDownList>
                <w:listItem w:value="Choose an item."/>
                <w:listItem w:displayText="Not Done" w:value="Not Done"/>
                <w:listItem w:displayText="Done" w:value="Done"/>
                <w:listItem w:displayText="N/A" w:value="N/A"/>
              </w:dropDownList>
            </w:sdtPr>
            <w:sdtEndPr/>
            <w:sdtContent>
              <w:p w:rsidR="00A95B4C" w:rsidRDefault="00D15CE2" w:rsidP="00A95B4C">
                <w:pPr>
                  <w:tabs>
                    <w:tab w:val="left" w:pos="5700"/>
                  </w:tabs>
                </w:pPr>
                <w:r>
                  <w:t>Done</w:t>
                </w:r>
              </w:p>
            </w:sdtContent>
          </w:sdt>
          <w:p w:rsidR="00A95B4C" w:rsidRPr="00851140" w:rsidRDefault="00A95B4C" w:rsidP="00A95B4C">
            <w:pPr>
              <w:tabs>
                <w:tab w:val="left" w:pos="5700"/>
              </w:tabs>
            </w:pPr>
          </w:p>
        </w:tc>
        <w:tc>
          <w:tcPr>
            <w:tcW w:w="877" w:type="dxa"/>
          </w:tcPr>
          <w:sdt>
            <w:sdtPr>
              <w:id w:val="-1672791210"/>
              <w:placeholder>
                <w:docPart w:val="7B536A69AA7B4B6CA3C4DF0C2C07EC75"/>
              </w:placeholder>
              <w:dropDownList>
                <w:listItem w:value="Choose an item."/>
                <w:listItem w:displayText="Not Done" w:value="Not Done"/>
                <w:listItem w:displayText="Done" w:value="Done"/>
                <w:listItem w:displayText="N/A" w:value="N/A"/>
              </w:dropDownList>
            </w:sdtPr>
            <w:sdtEndPr/>
            <w:sdtContent>
              <w:p w:rsidR="00A95B4C" w:rsidRDefault="004C7504" w:rsidP="00A95B4C">
                <w:pPr>
                  <w:tabs>
                    <w:tab w:val="left" w:pos="5700"/>
                  </w:tabs>
                </w:pPr>
                <w:r>
                  <w:t>N/A</w:t>
                </w:r>
              </w:p>
            </w:sdtContent>
          </w:sdt>
          <w:p w:rsidR="00A95B4C" w:rsidRDefault="00A95B4C" w:rsidP="00A95B4C">
            <w:pPr>
              <w:jc w:val="center"/>
            </w:pPr>
          </w:p>
        </w:tc>
        <w:tc>
          <w:tcPr>
            <w:tcW w:w="964" w:type="dxa"/>
          </w:tcPr>
          <w:p w:rsidR="00A95B4C" w:rsidRPr="00851140" w:rsidRDefault="00A95B4C" w:rsidP="00A95B4C">
            <w:pPr>
              <w:jc w:val="center"/>
            </w:pPr>
            <w:r>
              <w:t>Primary only</w:t>
            </w:r>
          </w:p>
        </w:tc>
      </w:tr>
      <w:tr w:rsidR="00A95B4C" w:rsidRPr="00851140" w:rsidTr="005D4A9A">
        <w:tc>
          <w:tcPr>
            <w:tcW w:w="6763" w:type="dxa"/>
          </w:tcPr>
          <w:p w:rsidR="00A95B4C" w:rsidRPr="00851140" w:rsidRDefault="00A95B4C" w:rsidP="003F2700">
            <w:pPr>
              <w:pStyle w:val="ListParagraph"/>
              <w:numPr>
                <w:ilvl w:val="0"/>
                <w:numId w:val="3"/>
              </w:numPr>
            </w:pPr>
            <w:r w:rsidRPr="00851140">
              <w:t xml:space="preserve">For any more complicated, multivariate data processing tasks, review 5-10 individual subjects manually to confirm that the transformation was applied correctly.   To the extent possible, be sure to include a null case (i.e., a subject for whom the relevant data is not present), a base case (i.e., a simple case) and variations of complex cases.   </w:t>
            </w:r>
            <w:r>
              <w:t>List the variables which are reviewed here:</w:t>
            </w:r>
          </w:p>
        </w:tc>
        <w:tc>
          <w:tcPr>
            <w:tcW w:w="936" w:type="dxa"/>
          </w:tcPr>
          <w:sdt>
            <w:sdtPr>
              <w:id w:val="-2040112097"/>
              <w:placeholder>
                <w:docPart w:val="16407B2391CB40D38D7596F31AB7DA54"/>
              </w:placeholder>
              <w:dropDownList>
                <w:listItem w:value="Choose an item."/>
                <w:listItem w:displayText="Not Done" w:value="Not Done"/>
                <w:listItem w:displayText="Done" w:value="Done"/>
                <w:listItem w:displayText="N/A" w:value="N/A"/>
              </w:dropDownList>
            </w:sdtPr>
            <w:sdtEndPr/>
            <w:sdtContent>
              <w:p w:rsidR="00A95B4C" w:rsidRDefault="003F2700" w:rsidP="00A95B4C">
                <w:pPr>
                  <w:tabs>
                    <w:tab w:val="left" w:pos="5700"/>
                  </w:tabs>
                </w:pPr>
                <w:r>
                  <w:t>Done</w:t>
                </w:r>
              </w:p>
            </w:sdtContent>
          </w:sdt>
          <w:p w:rsidR="00A95B4C" w:rsidRPr="00851140" w:rsidRDefault="00A95B4C" w:rsidP="00A95B4C">
            <w:pPr>
              <w:tabs>
                <w:tab w:val="left" w:pos="5700"/>
              </w:tabs>
            </w:pPr>
          </w:p>
        </w:tc>
        <w:tc>
          <w:tcPr>
            <w:tcW w:w="877" w:type="dxa"/>
          </w:tcPr>
          <w:sdt>
            <w:sdtPr>
              <w:id w:val="1894855218"/>
              <w:placeholder>
                <w:docPart w:val="02E33ED2E6AB4347AEE7083ADA52F730"/>
              </w:placeholder>
              <w:dropDownList>
                <w:listItem w:value="Choose an item."/>
                <w:listItem w:displayText="Not Done" w:value="Not Done"/>
                <w:listItem w:displayText="Done" w:value="Done"/>
                <w:listItem w:displayText="N/A" w:value="N/A"/>
              </w:dropDownList>
            </w:sdtPr>
            <w:sdtEndPr/>
            <w:sdtContent>
              <w:p w:rsidR="00A95B4C" w:rsidRDefault="006B1D56" w:rsidP="00A95B4C">
                <w:pPr>
                  <w:tabs>
                    <w:tab w:val="left" w:pos="5700"/>
                  </w:tabs>
                </w:pPr>
                <w:r>
                  <w:t>Done</w:t>
                </w:r>
              </w:p>
            </w:sdtContent>
          </w:sdt>
          <w:p w:rsidR="00A95B4C" w:rsidRDefault="00A95B4C" w:rsidP="00A95B4C">
            <w:pPr>
              <w:jc w:val="center"/>
            </w:pPr>
          </w:p>
        </w:tc>
        <w:tc>
          <w:tcPr>
            <w:tcW w:w="964" w:type="dxa"/>
          </w:tcPr>
          <w:p w:rsidR="00A95B4C" w:rsidRPr="00851140" w:rsidRDefault="00A95B4C" w:rsidP="00A95B4C">
            <w:pPr>
              <w:jc w:val="center"/>
            </w:pPr>
            <w:r>
              <w:t>Both</w:t>
            </w:r>
          </w:p>
        </w:tc>
      </w:tr>
      <w:tr w:rsidR="00A95B4C" w:rsidTr="003F2700">
        <w:trPr>
          <w:trHeight w:val="827"/>
        </w:trPr>
        <w:tc>
          <w:tcPr>
            <w:tcW w:w="6763" w:type="dxa"/>
          </w:tcPr>
          <w:p w:rsidR="00A95B4C" w:rsidRDefault="00A95B4C" w:rsidP="00A95B4C">
            <w:pPr>
              <w:pStyle w:val="ListParagraph"/>
              <w:numPr>
                <w:ilvl w:val="0"/>
                <w:numId w:val="3"/>
              </w:numPr>
            </w:pPr>
            <w:r>
              <w:t>Complete a code review</w:t>
            </w:r>
          </w:p>
          <w:p w:rsidR="00A95B4C" w:rsidRDefault="00A95B4C" w:rsidP="00A95B4C"/>
        </w:tc>
        <w:tc>
          <w:tcPr>
            <w:tcW w:w="936" w:type="dxa"/>
          </w:tcPr>
          <w:sdt>
            <w:sdtPr>
              <w:id w:val="266896494"/>
              <w:placeholder>
                <w:docPart w:val="28AD89B2D878474A9BD09A7FEC1C0B19"/>
              </w:placeholder>
              <w:dropDownList>
                <w:listItem w:value="Choose an item."/>
                <w:listItem w:displayText="Not Done" w:value="Not Done"/>
                <w:listItem w:displayText="Done" w:value="Done"/>
                <w:listItem w:displayText="N/A" w:value="N/A"/>
              </w:dropDownList>
            </w:sdtPr>
            <w:sdtEndPr/>
            <w:sdtContent>
              <w:p w:rsidR="00A95B4C" w:rsidRDefault="004C7504" w:rsidP="00A95B4C">
                <w:pPr>
                  <w:tabs>
                    <w:tab w:val="left" w:pos="5700"/>
                  </w:tabs>
                </w:pPr>
                <w:r>
                  <w:t>N/A</w:t>
                </w:r>
              </w:p>
            </w:sdtContent>
          </w:sdt>
          <w:p w:rsidR="00A95B4C" w:rsidRPr="00851140" w:rsidRDefault="00A95B4C" w:rsidP="00A95B4C">
            <w:pPr>
              <w:tabs>
                <w:tab w:val="left" w:pos="5700"/>
              </w:tabs>
            </w:pPr>
          </w:p>
        </w:tc>
        <w:tc>
          <w:tcPr>
            <w:tcW w:w="877" w:type="dxa"/>
          </w:tcPr>
          <w:sdt>
            <w:sdtPr>
              <w:id w:val="-702023193"/>
              <w:placeholder>
                <w:docPart w:val="BB261B46A6A440F1B8D998874EB7B4AE"/>
              </w:placeholder>
              <w:dropDownList>
                <w:listItem w:value="Choose an item."/>
                <w:listItem w:displayText="Not Done" w:value="Not Done"/>
                <w:listItem w:displayText="Done" w:value="Done"/>
                <w:listItem w:displayText="N/A" w:value="N/A"/>
              </w:dropDownList>
            </w:sdtPr>
            <w:sdtEndPr/>
            <w:sdtContent>
              <w:p w:rsidR="00A95B4C" w:rsidRDefault="006B1D56" w:rsidP="00A95B4C">
                <w:pPr>
                  <w:tabs>
                    <w:tab w:val="left" w:pos="5700"/>
                  </w:tabs>
                </w:pPr>
                <w:r>
                  <w:t>Done</w:t>
                </w:r>
              </w:p>
            </w:sdtContent>
          </w:sdt>
          <w:p w:rsidR="00A95B4C" w:rsidRDefault="00A95B4C" w:rsidP="00A95B4C">
            <w:pPr>
              <w:jc w:val="center"/>
            </w:pPr>
          </w:p>
        </w:tc>
        <w:tc>
          <w:tcPr>
            <w:tcW w:w="964" w:type="dxa"/>
          </w:tcPr>
          <w:p w:rsidR="00A95B4C" w:rsidRPr="00851140" w:rsidRDefault="004C7504" w:rsidP="00A95B4C">
            <w:pPr>
              <w:jc w:val="center"/>
            </w:pPr>
            <w:r>
              <w:t>QC only</w:t>
            </w:r>
          </w:p>
        </w:tc>
      </w:tr>
      <w:tr w:rsidR="006A0E73" w:rsidTr="005D4A9A">
        <w:tc>
          <w:tcPr>
            <w:tcW w:w="6763" w:type="dxa"/>
          </w:tcPr>
          <w:p w:rsidR="006A0E73" w:rsidRDefault="006A0E73" w:rsidP="006A0E73">
            <w:pPr>
              <w:pStyle w:val="ListParagraph"/>
              <w:numPr>
                <w:ilvl w:val="0"/>
                <w:numId w:val="3"/>
              </w:numPr>
            </w:pPr>
            <w:r>
              <w:t>After the code review, confirm that any loss of information (e.g., collapsing of categories) is documented in the Data Decisions Log.</w:t>
            </w:r>
          </w:p>
          <w:p w:rsidR="006A0E73" w:rsidRDefault="006A0E73" w:rsidP="006A0E73">
            <w:pPr>
              <w:pStyle w:val="ListParagraph"/>
              <w:ind w:left="360"/>
            </w:pPr>
          </w:p>
        </w:tc>
        <w:tc>
          <w:tcPr>
            <w:tcW w:w="936" w:type="dxa"/>
          </w:tcPr>
          <w:sdt>
            <w:sdtPr>
              <w:id w:val="-550383246"/>
              <w:placeholder>
                <w:docPart w:val="328CABA1F91E41EFAE2478EAFDF68558"/>
              </w:placeholder>
              <w:dropDownList>
                <w:listItem w:value="Choose an item."/>
                <w:listItem w:displayText="Not Done" w:value="Not Done"/>
                <w:listItem w:displayText="Done" w:value="Done"/>
                <w:listItem w:displayText="N/A" w:value="N/A"/>
              </w:dropDownList>
            </w:sdtPr>
            <w:sdtEndPr/>
            <w:sdtContent>
              <w:p w:rsidR="006A0E73" w:rsidRDefault="006A0E73" w:rsidP="006A0E73">
                <w:pPr>
                  <w:tabs>
                    <w:tab w:val="left" w:pos="5700"/>
                  </w:tabs>
                </w:pPr>
                <w:r>
                  <w:t>N/A</w:t>
                </w:r>
              </w:p>
            </w:sdtContent>
          </w:sdt>
          <w:p w:rsidR="006A0E73" w:rsidRPr="00851140" w:rsidRDefault="006A0E73" w:rsidP="006A0E73">
            <w:pPr>
              <w:tabs>
                <w:tab w:val="left" w:pos="5700"/>
              </w:tabs>
            </w:pPr>
          </w:p>
        </w:tc>
        <w:tc>
          <w:tcPr>
            <w:tcW w:w="877" w:type="dxa"/>
          </w:tcPr>
          <w:sdt>
            <w:sdtPr>
              <w:id w:val="1804499899"/>
              <w:placeholder>
                <w:docPart w:val="03982C5F72224A6FBC3528A9D995DE06"/>
              </w:placeholder>
              <w:dropDownList>
                <w:listItem w:value="Choose an item."/>
                <w:listItem w:displayText="Not Done" w:value="Not Done"/>
                <w:listItem w:displayText="Done" w:value="Done"/>
                <w:listItem w:displayText="N/A" w:value="N/A"/>
              </w:dropDownList>
            </w:sdtPr>
            <w:sdtEndPr/>
            <w:sdtContent>
              <w:p w:rsidR="006A0E73" w:rsidRDefault="004911AB" w:rsidP="006A0E73">
                <w:pPr>
                  <w:tabs>
                    <w:tab w:val="left" w:pos="5700"/>
                  </w:tabs>
                </w:pPr>
                <w:r>
                  <w:t>Done</w:t>
                </w:r>
              </w:p>
            </w:sdtContent>
          </w:sdt>
          <w:p w:rsidR="006A0E73" w:rsidRDefault="006A0E73" w:rsidP="006A0E73">
            <w:pPr>
              <w:jc w:val="center"/>
            </w:pPr>
          </w:p>
        </w:tc>
        <w:tc>
          <w:tcPr>
            <w:tcW w:w="964" w:type="dxa"/>
          </w:tcPr>
          <w:p w:rsidR="006A0E73" w:rsidRPr="00851140" w:rsidRDefault="006A0E73" w:rsidP="006A0E73">
            <w:pPr>
              <w:jc w:val="center"/>
            </w:pPr>
            <w:r>
              <w:t>QC only</w:t>
            </w:r>
          </w:p>
        </w:tc>
      </w:tr>
      <w:tr w:rsidR="00A95B4C" w:rsidTr="005D4A9A">
        <w:tc>
          <w:tcPr>
            <w:tcW w:w="6763" w:type="dxa"/>
          </w:tcPr>
          <w:p w:rsidR="00A95B4C" w:rsidRDefault="00A95B4C" w:rsidP="00A95B4C">
            <w:pPr>
              <w:pStyle w:val="ListParagraph"/>
              <w:numPr>
                <w:ilvl w:val="0"/>
                <w:numId w:val="3"/>
              </w:numPr>
            </w:pPr>
            <w:r>
              <w:t>Confirm that the SITE</w:t>
            </w:r>
            <w:r w:rsidR="00227715">
              <w:t>S</w:t>
            </w:r>
            <w:r>
              <w:t xml:space="preserve"> dataset was created with longitude &amp; latitude populated.</w:t>
            </w:r>
          </w:p>
          <w:p w:rsidR="00644EA1" w:rsidRDefault="00644EA1" w:rsidP="00644EA1"/>
        </w:tc>
        <w:tc>
          <w:tcPr>
            <w:tcW w:w="936" w:type="dxa"/>
          </w:tcPr>
          <w:sdt>
            <w:sdtPr>
              <w:id w:val="-1132783535"/>
              <w:placeholder>
                <w:docPart w:val="A472A8F1937148859FF3678867AAF291"/>
              </w:placeholder>
              <w:dropDownList>
                <w:listItem w:value="Choose an item."/>
                <w:listItem w:displayText="Not Done" w:value="Not Done"/>
                <w:listItem w:displayText="Done" w:value="Done"/>
                <w:listItem w:displayText="N/A" w:value="N/A"/>
              </w:dropDownList>
            </w:sdtPr>
            <w:sdtEndPr/>
            <w:sdtContent>
              <w:p w:rsidR="00A95B4C" w:rsidRDefault="00F13CA2" w:rsidP="00A95B4C">
                <w:pPr>
                  <w:tabs>
                    <w:tab w:val="left" w:pos="5700"/>
                  </w:tabs>
                </w:pPr>
                <w:r>
                  <w:t>Done</w:t>
                </w:r>
              </w:p>
            </w:sdtContent>
          </w:sdt>
          <w:p w:rsidR="00A95B4C" w:rsidRPr="00851140" w:rsidRDefault="00A95B4C" w:rsidP="00A95B4C">
            <w:pPr>
              <w:tabs>
                <w:tab w:val="left" w:pos="5700"/>
              </w:tabs>
            </w:pPr>
          </w:p>
        </w:tc>
        <w:tc>
          <w:tcPr>
            <w:tcW w:w="877" w:type="dxa"/>
          </w:tcPr>
          <w:sdt>
            <w:sdtPr>
              <w:id w:val="602161469"/>
              <w:placeholder>
                <w:docPart w:val="C384B6A2D63A412AB08A82329AB8CA58"/>
              </w:placeholder>
              <w:dropDownList>
                <w:listItem w:value="Choose an item."/>
                <w:listItem w:displayText="Not Done" w:value="Not Done"/>
                <w:listItem w:displayText="Done" w:value="Done"/>
                <w:listItem w:displayText="N/A" w:value="N/A"/>
              </w:dropDownList>
            </w:sdtPr>
            <w:sdtEndPr/>
            <w:sdtContent>
              <w:p w:rsidR="00A95B4C" w:rsidRDefault="0033240F" w:rsidP="00A95B4C">
                <w:pPr>
                  <w:tabs>
                    <w:tab w:val="left" w:pos="5700"/>
                  </w:tabs>
                </w:pPr>
                <w:r>
                  <w:t>Not Done</w:t>
                </w:r>
              </w:p>
            </w:sdtContent>
          </w:sdt>
          <w:p w:rsidR="00A95B4C" w:rsidRDefault="00A95B4C" w:rsidP="00A95B4C">
            <w:pPr>
              <w:jc w:val="center"/>
            </w:pPr>
          </w:p>
        </w:tc>
        <w:tc>
          <w:tcPr>
            <w:tcW w:w="964" w:type="dxa"/>
          </w:tcPr>
          <w:p w:rsidR="00A95B4C" w:rsidRDefault="00EA2E92" w:rsidP="00A95B4C">
            <w:pPr>
              <w:jc w:val="center"/>
            </w:pPr>
            <w:r>
              <w:t>Either</w:t>
            </w:r>
          </w:p>
        </w:tc>
      </w:tr>
      <w:tr w:rsidR="00A95B4C" w:rsidTr="005D4A9A">
        <w:tc>
          <w:tcPr>
            <w:tcW w:w="6763" w:type="dxa"/>
          </w:tcPr>
          <w:p w:rsidR="00A95B4C" w:rsidRDefault="0065382B" w:rsidP="0065382B">
            <w:pPr>
              <w:pStyle w:val="ListParagraph"/>
              <w:numPr>
                <w:ilvl w:val="0"/>
                <w:numId w:val="3"/>
              </w:numPr>
            </w:pPr>
            <w:r>
              <w:t xml:space="preserve">Confirm that the analysis dataset was created </w:t>
            </w:r>
          </w:p>
          <w:p w:rsidR="00644EA1" w:rsidRDefault="00644EA1" w:rsidP="00644EA1"/>
        </w:tc>
        <w:tc>
          <w:tcPr>
            <w:tcW w:w="936" w:type="dxa"/>
          </w:tcPr>
          <w:sdt>
            <w:sdtPr>
              <w:id w:val="-1909996724"/>
              <w:placeholder>
                <w:docPart w:val="F823A3DD400E490999E322CFF105D338"/>
              </w:placeholder>
              <w:dropDownList>
                <w:listItem w:value="Choose an item."/>
                <w:listItem w:displayText="Not Done" w:value="Not Done"/>
                <w:listItem w:displayText="Done" w:value="Done"/>
                <w:listItem w:displayText="N/A" w:value="N/A"/>
              </w:dropDownList>
            </w:sdtPr>
            <w:sdtEndPr/>
            <w:sdtContent>
              <w:p w:rsidR="00A95B4C" w:rsidRDefault="003F2700" w:rsidP="00A95B4C">
                <w:pPr>
                  <w:tabs>
                    <w:tab w:val="left" w:pos="5700"/>
                  </w:tabs>
                </w:pPr>
                <w:r>
                  <w:t>Not Done</w:t>
                </w:r>
              </w:p>
            </w:sdtContent>
          </w:sdt>
          <w:p w:rsidR="00A95B4C" w:rsidRPr="00851140" w:rsidRDefault="00A95B4C" w:rsidP="00A95B4C">
            <w:pPr>
              <w:tabs>
                <w:tab w:val="left" w:pos="5700"/>
              </w:tabs>
            </w:pPr>
          </w:p>
        </w:tc>
        <w:tc>
          <w:tcPr>
            <w:tcW w:w="877" w:type="dxa"/>
          </w:tcPr>
          <w:sdt>
            <w:sdtPr>
              <w:id w:val="-1838373837"/>
              <w:placeholder>
                <w:docPart w:val="3AAE2E070CE4495C8544ABF4C55CFA54"/>
              </w:placeholder>
              <w:dropDownList>
                <w:listItem w:value="Choose an item."/>
                <w:listItem w:displayText="Not Done" w:value="Not Done"/>
                <w:listItem w:displayText="Done" w:value="Done"/>
                <w:listItem w:displayText="N/A" w:value="N/A"/>
              </w:dropDownList>
            </w:sdtPr>
            <w:sdtEndPr/>
            <w:sdtContent>
              <w:p w:rsidR="00A95B4C" w:rsidRDefault="0033240F" w:rsidP="00A95B4C">
                <w:pPr>
                  <w:tabs>
                    <w:tab w:val="left" w:pos="5700"/>
                  </w:tabs>
                </w:pPr>
                <w:r>
                  <w:t>Not Done</w:t>
                </w:r>
              </w:p>
            </w:sdtContent>
          </w:sdt>
          <w:p w:rsidR="00A95B4C" w:rsidRDefault="00A95B4C" w:rsidP="00A95B4C">
            <w:pPr>
              <w:jc w:val="center"/>
            </w:pPr>
          </w:p>
        </w:tc>
        <w:tc>
          <w:tcPr>
            <w:tcW w:w="964" w:type="dxa"/>
          </w:tcPr>
          <w:p w:rsidR="00A95B4C" w:rsidRDefault="0065382B" w:rsidP="00A95B4C">
            <w:pPr>
              <w:jc w:val="center"/>
            </w:pPr>
            <w:r>
              <w:t>Both</w:t>
            </w:r>
          </w:p>
        </w:tc>
      </w:tr>
      <w:tr w:rsidR="00A95B4C" w:rsidTr="005D4A9A">
        <w:tc>
          <w:tcPr>
            <w:tcW w:w="6763" w:type="dxa"/>
          </w:tcPr>
          <w:p w:rsidR="00A95B4C" w:rsidRDefault="0065382B" w:rsidP="0049056F">
            <w:pPr>
              <w:pStyle w:val="ListParagraph"/>
              <w:numPr>
                <w:ilvl w:val="0"/>
                <w:numId w:val="3"/>
              </w:numPr>
            </w:pPr>
            <w:r>
              <w:t xml:space="preserve">Confirm that R code was created, and executes properly, for </w:t>
            </w:r>
            <w:r w:rsidR="0049056F">
              <w:t>reading the analysis dataset (</w:t>
            </w:r>
            <w:proofErr w:type="spellStart"/>
            <w:r w:rsidR="0049056F">
              <w:t>xpt</w:t>
            </w:r>
            <w:proofErr w:type="spellEnd"/>
            <w:r w:rsidR="0049056F">
              <w:t xml:space="preserve"> format) into R.  Confirm that code list variables are implemented correctly as factors with the numeric variable specifying the ordering of the factor labels.  (Factor labels have an implicit order even when the factors are not ordered).</w:t>
            </w:r>
          </w:p>
          <w:p w:rsidR="00644EA1" w:rsidRDefault="00644EA1" w:rsidP="00644EA1"/>
        </w:tc>
        <w:tc>
          <w:tcPr>
            <w:tcW w:w="936" w:type="dxa"/>
          </w:tcPr>
          <w:sdt>
            <w:sdtPr>
              <w:id w:val="-1508044120"/>
              <w:placeholder>
                <w:docPart w:val="D283D24F99C84E6BB8836215BD0E59C8"/>
              </w:placeholder>
              <w:dropDownList>
                <w:listItem w:value="Choose an item."/>
                <w:listItem w:displayText="Not Done" w:value="Not Done"/>
                <w:listItem w:displayText="Done" w:value="Done"/>
                <w:listItem w:displayText="N/A" w:value="N/A"/>
              </w:dropDownList>
            </w:sdtPr>
            <w:sdtEndPr/>
            <w:sdtContent>
              <w:p w:rsidR="00A95B4C" w:rsidRDefault="003F2700" w:rsidP="00A95B4C">
                <w:pPr>
                  <w:tabs>
                    <w:tab w:val="left" w:pos="5700"/>
                  </w:tabs>
                </w:pPr>
                <w:r>
                  <w:t>N/A</w:t>
                </w:r>
              </w:p>
            </w:sdtContent>
          </w:sdt>
          <w:p w:rsidR="00A95B4C" w:rsidRPr="00851140" w:rsidRDefault="00A95B4C" w:rsidP="00A95B4C">
            <w:pPr>
              <w:tabs>
                <w:tab w:val="left" w:pos="5700"/>
              </w:tabs>
            </w:pPr>
          </w:p>
        </w:tc>
        <w:tc>
          <w:tcPr>
            <w:tcW w:w="877" w:type="dxa"/>
          </w:tcPr>
          <w:sdt>
            <w:sdtPr>
              <w:id w:val="-189834621"/>
              <w:placeholder>
                <w:docPart w:val="667AEDBB8FCE4233A61400532F3BC45D"/>
              </w:placeholder>
              <w:dropDownList>
                <w:listItem w:value="Choose an item."/>
                <w:listItem w:displayText="Not Done" w:value="Not Done"/>
                <w:listItem w:displayText="Done" w:value="Done"/>
                <w:listItem w:displayText="N/A" w:value="N/A"/>
              </w:dropDownList>
            </w:sdtPr>
            <w:sdtEndPr/>
            <w:sdtContent>
              <w:p w:rsidR="00A95B4C" w:rsidRDefault="0033240F" w:rsidP="00A95B4C">
                <w:pPr>
                  <w:tabs>
                    <w:tab w:val="left" w:pos="5700"/>
                  </w:tabs>
                </w:pPr>
                <w:r>
                  <w:t>Not Done</w:t>
                </w:r>
              </w:p>
            </w:sdtContent>
          </w:sdt>
          <w:p w:rsidR="00A95B4C" w:rsidRDefault="00A95B4C" w:rsidP="00A95B4C">
            <w:pPr>
              <w:jc w:val="center"/>
            </w:pPr>
          </w:p>
        </w:tc>
        <w:tc>
          <w:tcPr>
            <w:tcW w:w="964" w:type="dxa"/>
          </w:tcPr>
          <w:p w:rsidR="00A95B4C" w:rsidRDefault="003F2700" w:rsidP="00A95B4C">
            <w:pPr>
              <w:jc w:val="center"/>
            </w:pPr>
            <w:r>
              <w:t>QC only</w:t>
            </w:r>
          </w:p>
        </w:tc>
      </w:tr>
      <w:tr w:rsidR="00656A1E" w:rsidTr="005D4A9A">
        <w:tc>
          <w:tcPr>
            <w:tcW w:w="6763" w:type="dxa"/>
          </w:tcPr>
          <w:p w:rsidR="00656A1E" w:rsidRDefault="00656A1E" w:rsidP="00656A1E">
            <w:pPr>
              <w:pStyle w:val="ListParagraph"/>
              <w:numPr>
                <w:ilvl w:val="0"/>
                <w:numId w:val="3"/>
              </w:numPr>
              <w:spacing w:line="256" w:lineRule="auto"/>
            </w:pPr>
            <w:r>
              <w:t>Confirm that the data definitions file was created and is accurate.</w:t>
            </w:r>
          </w:p>
          <w:p w:rsidR="00656A1E" w:rsidRDefault="00656A1E" w:rsidP="00656A1E"/>
        </w:tc>
        <w:tc>
          <w:tcPr>
            <w:tcW w:w="936" w:type="dxa"/>
          </w:tcPr>
          <w:sdt>
            <w:sdtPr>
              <w:id w:val="1299345959"/>
              <w:placeholder>
                <w:docPart w:val="EF8CADEAF6634A99A9316EB30828D925"/>
              </w:placeholder>
              <w:dropDownList>
                <w:listItem w:value="Choose an item."/>
                <w:listItem w:displayText="Not Done" w:value="Not Done"/>
                <w:listItem w:displayText="Done" w:value="Done"/>
                <w:listItem w:displayText="N/A" w:value="N/A"/>
              </w:dropDownList>
            </w:sdtPr>
            <w:sdtEndPr/>
            <w:sdtContent>
              <w:p w:rsidR="00656A1E" w:rsidRDefault="00C90121" w:rsidP="00656A1E">
                <w:pPr>
                  <w:tabs>
                    <w:tab w:val="left" w:pos="5700"/>
                  </w:tabs>
                </w:pPr>
                <w:r>
                  <w:t>Done</w:t>
                </w:r>
              </w:p>
            </w:sdtContent>
          </w:sdt>
          <w:p w:rsidR="00656A1E" w:rsidRPr="00851140" w:rsidRDefault="00656A1E" w:rsidP="00656A1E">
            <w:pPr>
              <w:tabs>
                <w:tab w:val="left" w:pos="5700"/>
              </w:tabs>
            </w:pPr>
          </w:p>
        </w:tc>
        <w:tc>
          <w:tcPr>
            <w:tcW w:w="877" w:type="dxa"/>
          </w:tcPr>
          <w:sdt>
            <w:sdtPr>
              <w:id w:val="-1950623335"/>
              <w:placeholder>
                <w:docPart w:val="C08CE46F10E94088A8F9E49059B42A2E"/>
              </w:placeholder>
              <w:dropDownList>
                <w:listItem w:value="Choose an item."/>
                <w:listItem w:displayText="Not Done" w:value="Not Done"/>
                <w:listItem w:displayText="Done" w:value="Done"/>
                <w:listItem w:displayText="N/A" w:value="N/A"/>
              </w:dropDownList>
            </w:sdtPr>
            <w:sdtEndPr/>
            <w:sdtContent>
              <w:p w:rsidR="00656A1E" w:rsidRDefault="002B6ADA" w:rsidP="00656A1E">
                <w:pPr>
                  <w:tabs>
                    <w:tab w:val="left" w:pos="5700"/>
                  </w:tabs>
                </w:pPr>
                <w:r>
                  <w:t>Done</w:t>
                </w:r>
              </w:p>
            </w:sdtContent>
          </w:sdt>
          <w:p w:rsidR="00656A1E" w:rsidRDefault="00656A1E" w:rsidP="00656A1E">
            <w:pPr>
              <w:jc w:val="center"/>
            </w:pPr>
          </w:p>
        </w:tc>
        <w:tc>
          <w:tcPr>
            <w:tcW w:w="964" w:type="dxa"/>
          </w:tcPr>
          <w:p w:rsidR="00656A1E" w:rsidRDefault="00656A1E" w:rsidP="00656A1E">
            <w:pPr>
              <w:jc w:val="center"/>
            </w:pPr>
            <w:r>
              <w:t>Both</w:t>
            </w:r>
          </w:p>
        </w:tc>
      </w:tr>
    </w:tbl>
    <w:p w:rsidR="009078C2" w:rsidRDefault="009078C2" w:rsidP="00851140"/>
    <w:p w:rsidR="005D4A9A" w:rsidRDefault="005D4A9A" w:rsidP="00851140"/>
    <w:p w:rsidR="005D4A9A" w:rsidRDefault="005D4A9A" w:rsidP="006B6DC7">
      <w:pPr>
        <w:spacing w:after="0"/>
        <w:rPr>
          <w:b/>
        </w:rPr>
      </w:pPr>
      <w:r>
        <w:rPr>
          <w:b/>
        </w:rPr>
        <w:t>Comments</w:t>
      </w:r>
      <w:bookmarkStart w:id="4" w:name="_GoBack"/>
      <w:bookmarkEnd w:id="4"/>
    </w:p>
    <w:tbl>
      <w:tblPr>
        <w:tblStyle w:val="TableGrid"/>
        <w:tblW w:w="0" w:type="auto"/>
        <w:tblLook w:val="04A0" w:firstRow="1" w:lastRow="0" w:firstColumn="1" w:lastColumn="0" w:noHBand="0" w:noVBand="1"/>
      </w:tblPr>
      <w:tblGrid>
        <w:gridCol w:w="9350"/>
      </w:tblGrid>
      <w:tr w:rsidR="005D4A9A" w:rsidTr="005D4A9A">
        <w:tc>
          <w:tcPr>
            <w:tcW w:w="9350" w:type="dxa"/>
          </w:tcPr>
          <w:p w:rsidR="005D4A9A" w:rsidRPr="006B6DC7" w:rsidRDefault="002B6ADA" w:rsidP="006B6DC7">
            <w:pPr>
              <w:tabs>
                <w:tab w:val="left" w:pos="1455"/>
              </w:tabs>
            </w:pPr>
            <w:sdt>
              <w:sdtPr>
                <w:id w:val="-934668863"/>
                <w:placeholder>
                  <w:docPart w:val="43EE54C74B0544C6B9A993AD796F3E4A"/>
                </w:placeholder>
                <w:text/>
              </w:sdtPr>
              <w:sdtEndPr/>
              <w:sdtContent>
                <w:r w:rsidR="000032E7">
                  <w:t>Warnings about unavailable format catalogs in run_mkdefine.log are acceptable.  This happens when the corresponding folders do not exist.</w:t>
                </w:r>
              </w:sdtContent>
            </w:sdt>
          </w:p>
        </w:tc>
      </w:tr>
    </w:tbl>
    <w:p w:rsidR="005D4A9A" w:rsidRPr="005D4A9A" w:rsidRDefault="005D4A9A" w:rsidP="00851140">
      <w:pPr>
        <w:rPr>
          <w:b/>
        </w:rPr>
      </w:pPr>
    </w:p>
    <w:sectPr w:rsidR="005D4A9A" w:rsidRPr="005D4A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C4D" w:rsidRDefault="002D7C4D" w:rsidP="00277BFC">
      <w:pPr>
        <w:spacing w:after="0" w:line="240" w:lineRule="auto"/>
      </w:pPr>
      <w:r>
        <w:separator/>
      </w:r>
    </w:p>
  </w:endnote>
  <w:endnote w:type="continuationSeparator" w:id="0">
    <w:p w:rsidR="002D7C4D" w:rsidRDefault="002D7C4D" w:rsidP="0027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263492"/>
      <w:docPartObj>
        <w:docPartGallery w:val="Page Numbers (Bottom of Page)"/>
        <w:docPartUnique/>
      </w:docPartObj>
    </w:sdtPr>
    <w:sdtEndPr>
      <w:rPr>
        <w:noProof/>
      </w:rPr>
    </w:sdtEndPr>
    <w:sdtContent>
      <w:p w:rsidR="00277BFC" w:rsidRDefault="00647B8A">
        <w:pPr>
          <w:pStyle w:val="Footer"/>
          <w:jc w:val="center"/>
        </w:pPr>
        <w:r>
          <w:t>1</w:t>
        </w:r>
        <w:r w:rsidR="006D2D77">
          <w:t>9</w:t>
        </w:r>
        <w:r>
          <w:t>-Feb-2015 version</w:t>
        </w:r>
        <w:r>
          <w:tab/>
          <w:t xml:space="preserve">Page </w:t>
        </w:r>
        <w:r w:rsidR="00277BFC">
          <w:fldChar w:fldCharType="begin"/>
        </w:r>
        <w:r w:rsidR="00277BFC">
          <w:instrText xml:space="preserve"> PAGE   \* MERGEFORMAT </w:instrText>
        </w:r>
        <w:r w:rsidR="00277BFC">
          <w:fldChar w:fldCharType="separate"/>
        </w:r>
        <w:r w:rsidR="002B6ADA">
          <w:rPr>
            <w:noProof/>
          </w:rPr>
          <w:t>1</w:t>
        </w:r>
        <w:r w:rsidR="00277BFC">
          <w:rPr>
            <w:noProof/>
          </w:rPr>
          <w:fldChar w:fldCharType="end"/>
        </w:r>
        <w:r>
          <w:rPr>
            <w:noProof/>
          </w:rPr>
          <w:tab/>
        </w:r>
      </w:p>
    </w:sdtContent>
  </w:sdt>
  <w:p w:rsidR="00277BFC" w:rsidRDefault="00277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C4D" w:rsidRDefault="002D7C4D" w:rsidP="00277BFC">
      <w:pPr>
        <w:spacing w:after="0" w:line="240" w:lineRule="auto"/>
      </w:pPr>
      <w:r>
        <w:separator/>
      </w:r>
    </w:p>
  </w:footnote>
  <w:footnote w:type="continuationSeparator" w:id="0">
    <w:p w:rsidR="002D7C4D" w:rsidRDefault="002D7C4D" w:rsidP="00277B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BFC" w:rsidRPr="00647B8A" w:rsidRDefault="005436BD">
    <w:pPr>
      <w:pStyle w:val="Header"/>
      <w:rPr>
        <w:b/>
        <w:sz w:val="36"/>
      </w:rPr>
    </w:pPr>
    <w:r w:rsidRPr="00647B8A">
      <w:rPr>
        <w:b/>
        <w:sz w:val="36"/>
      </w:rPr>
      <w:t>HBGD Data Mapping Checklist</w:t>
    </w:r>
  </w:p>
  <w:p w:rsidR="005A44AD" w:rsidRPr="00277BFC" w:rsidRDefault="005A44AD">
    <w:pPr>
      <w:pStyle w:val="Header"/>
      <w:rPr>
        <w:b/>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27197"/>
    <w:multiLevelType w:val="hybridMultilevel"/>
    <w:tmpl w:val="E1DC62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BD0745"/>
    <w:multiLevelType w:val="hybridMultilevel"/>
    <w:tmpl w:val="170C85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561469"/>
    <w:multiLevelType w:val="hybridMultilevel"/>
    <w:tmpl w:val="4C641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3F79DA"/>
    <w:multiLevelType w:val="hybridMultilevel"/>
    <w:tmpl w:val="C0D68010"/>
    <w:lvl w:ilvl="0" w:tplc="4F1E9C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C43F8"/>
    <w:multiLevelType w:val="hybridMultilevel"/>
    <w:tmpl w:val="9BE63B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4F"/>
    <w:rsid w:val="000032E7"/>
    <w:rsid w:val="000063C0"/>
    <w:rsid w:val="00085C24"/>
    <w:rsid w:val="00090B3E"/>
    <w:rsid w:val="00104794"/>
    <w:rsid w:val="0010742D"/>
    <w:rsid w:val="00112178"/>
    <w:rsid w:val="001140EC"/>
    <w:rsid w:val="00123C14"/>
    <w:rsid w:val="00136B99"/>
    <w:rsid w:val="00151F58"/>
    <w:rsid w:val="001552DE"/>
    <w:rsid w:val="00160D6E"/>
    <w:rsid w:val="00175489"/>
    <w:rsid w:val="00186FF4"/>
    <w:rsid w:val="001942F4"/>
    <w:rsid w:val="00195A2E"/>
    <w:rsid w:val="001B7633"/>
    <w:rsid w:val="001C2B15"/>
    <w:rsid w:val="001E1AA9"/>
    <w:rsid w:val="001E4CF9"/>
    <w:rsid w:val="001F1815"/>
    <w:rsid w:val="002057E2"/>
    <w:rsid w:val="0021487B"/>
    <w:rsid w:val="00217F99"/>
    <w:rsid w:val="00227715"/>
    <w:rsid w:val="002546F3"/>
    <w:rsid w:val="00277BFC"/>
    <w:rsid w:val="002A2431"/>
    <w:rsid w:val="002A60BE"/>
    <w:rsid w:val="002A7173"/>
    <w:rsid w:val="002B21F6"/>
    <w:rsid w:val="002B6ADA"/>
    <w:rsid w:val="002D7C4D"/>
    <w:rsid w:val="00306F88"/>
    <w:rsid w:val="0031150B"/>
    <w:rsid w:val="0033240F"/>
    <w:rsid w:val="00333B27"/>
    <w:rsid w:val="00392CE1"/>
    <w:rsid w:val="003C3F9A"/>
    <w:rsid w:val="003C4494"/>
    <w:rsid w:val="003F2700"/>
    <w:rsid w:val="004242D8"/>
    <w:rsid w:val="00433458"/>
    <w:rsid w:val="004345F2"/>
    <w:rsid w:val="00436DF2"/>
    <w:rsid w:val="004458C0"/>
    <w:rsid w:val="004865D7"/>
    <w:rsid w:val="0049056F"/>
    <w:rsid w:val="004911AB"/>
    <w:rsid w:val="004A35AC"/>
    <w:rsid w:val="004C7504"/>
    <w:rsid w:val="004D17E0"/>
    <w:rsid w:val="004E41ED"/>
    <w:rsid w:val="004F1012"/>
    <w:rsid w:val="004F4CE2"/>
    <w:rsid w:val="00531C35"/>
    <w:rsid w:val="005436BD"/>
    <w:rsid w:val="005866CD"/>
    <w:rsid w:val="00597935"/>
    <w:rsid w:val="005A44AD"/>
    <w:rsid w:val="005B0AA7"/>
    <w:rsid w:val="005B34FA"/>
    <w:rsid w:val="005D4267"/>
    <w:rsid w:val="005D4A9A"/>
    <w:rsid w:val="005E2B1F"/>
    <w:rsid w:val="0061532F"/>
    <w:rsid w:val="006348EE"/>
    <w:rsid w:val="00644EA1"/>
    <w:rsid w:val="00647A0B"/>
    <w:rsid w:val="00647B8A"/>
    <w:rsid w:val="0065382B"/>
    <w:rsid w:val="006546A9"/>
    <w:rsid w:val="00655AC8"/>
    <w:rsid w:val="00656A1E"/>
    <w:rsid w:val="0066427E"/>
    <w:rsid w:val="00671AF6"/>
    <w:rsid w:val="006A0E73"/>
    <w:rsid w:val="006A6E1B"/>
    <w:rsid w:val="006A7571"/>
    <w:rsid w:val="006B1D56"/>
    <w:rsid w:val="006B6DC7"/>
    <w:rsid w:val="006C3083"/>
    <w:rsid w:val="006D2D77"/>
    <w:rsid w:val="006D5751"/>
    <w:rsid w:val="006E2B5F"/>
    <w:rsid w:val="006F2274"/>
    <w:rsid w:val="00716967"/>
    <w:rsid w:val="0077583A"/>
    <w:rsid w:val="0078765C"/>
    <w:rsid w:val="007D1B36"/>
    <w:rsid w:val="007D26C3"/>
    <w:rsid w:val="007D2F47"/>
    <w:rsid w:val="007D7B0C"/>
    <w:rsid w:val="007E08E6"/>
    <w:rsid w:val="007E1F35"/>
    <w:rsid w:val="0083398F"/>
    <w:rsid w:val="00850DDB"/>
    <w:rsid w:val="00851140"/>
    <w:rsid w:val="00853659"/>
    <w:rsid w:val="0089248F"/>
    <w:rsid w:val="008C1261"/>
    <w:rsid w:val="009078C2"/>
    <w:rsid w:val="00950DD0"/>
    <w:rsid w:val="00971757"/>
    <w:rsid w:val="00991A5F"/>
    <w:rsid w:val="00995866"/>
    <w:rsid w:val="009A1085"/>
    <w:rsid w:val="009A50F1"/>
    <w:rsid w:val="009B1852"/>
    <w:rsid w:val="009B2E41"/>
    <w:rsid w:val="009C54F1"/>
    <w:rsid w:val="009D2065"/>
    <w:rsid w:val="009F2F53"/>
    <w:rsid w:val="00A27E1C"/>
    <w:rsid w:val="00A321E1"/>
    <w:rsid w:val="00A40280"/>
    <w:rsid w:val="00A502BB"/>
    <w:rsid w:val="00A61E42"/>
    <w:rsid w:val="00A95B4C"/>
    <w:rsid w:val="00AB62FC"/>
    <w:rsid w:val="00AD7147"/>
    <w:rsid w:val="00AE59D3"/>
    <w:rsid w:val="00AF3988"/>
    <w:rsid w:val="00B13A3D"/>
    <w:rsid w:val="00B149B2"/>
    <w:rsid w:val="00B20695"/>
    <w:rsid w:val="00B27CFA"/>
    <w:rsid w:val="00B30CA6"/>
    <w:rsid w:val="00BA084E"/>
    <w:rsid w:val="00BA0E61"/>
    <w:rsid w:val="00BC1688"/>
    <w:rsid w:val="00BF5B02"/>
    <w:rsid w:val="00C049EB"/>
    <w:rsid w:val="00C12AB9"/>
    <w:rsid w:val="00C26A34"/>
    <w:rsid w:val="00C44E45"/>
    <w:rsid w:val="00C54E1C"/>
    <w:rsid w:val="00C63F89"/>
    <w:rsid w:val="00C66739"/>
    <w:rsid w:val="00C73540"/>
    <w:rsid w:val="00C81A15"/>
    <w:rsid w:val="00C90121"/>
    <w:rsid w:val="00CA49E5"/>
    <w:rsid w:val="00CD580F"/>
    <w:rsid w:val="00CE253E"/>
    <w:rsid w:val="00D141C8"/>
    <w:rsid w:val="00D15CE2"/>
    <w:rsid w:val="00D3267B"/>
    <w:rsid w:val="00D32813"/>
    <w:rsid w:val="00D411F0"/>
    <w:rsid w:val="00D46D48"/>
    <w:rsid w:val="00D91985"/>
    <w:rsid w:val="00DF200E"/>
    <w:rsid w:val="00E116CA"/>
    <w:rsid w:val="00E22DBC"/>
    <w:rsid w:val="00E56351"/>
    <w:rsid w:val="00E57687"/>
    <w:rsid w:val="00EA2E92"/>
    <w:rsid w:val="00EA58A2"/>
    <w:rsid w:val="00EB446B"/>
    <w:rsid w:val="00EC3A4F"/>
    <w:rsid w:val="00EC588F"/>
    <w:rsid w:val="00EE454F"/>
    <w:rsid w:val="00EF2EDA"/>
    <w:rsid w:val="00F13CA2"/>
    <w:rsid w:val="00F13CF4"/>
    <w:rsid w:val="00F14248"/>
    <w:rsid w:val="00F31FB8"/>
    <w:rsid w:val="00F62902"/>
    <w:rsid w:val="00F73972"/>
    <w:rsid w:val="00F917DC"/>
    <w:rsid w:val="00FD122C"/>
    <w:rsid w:val="00FD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88850FC7-95C0-4640-91E7-A4428723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BFC"/>
  </w:style>
  <w:style w:type="paragraph" w:styleId="Footer">
    <w:name w:val="footer"/>
    <w:basedOn w:val="Normal"/>
    <w:link w:val="FooterChar"/>
    <w:uiPriority w:val="99"/>
    <w:unhideWhenUsed/>
    <w:rsid w:val="00277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BFC"/>
  </w:style>
  <w:style w:type="paragraph" w:styleId="ListParagraph">
    <w:name w:val="List Paragraph"/>
    <w:basedOn w:val="Normal"/>
    <w:uiPriority w:val="34"/>
    <w:qFormat/>
    <w:rsid w:val="00277BFC"/>
    <w:pPr>
      <w:ind w:left="720"/>
      <w:contextualSpacing/>
    </w:pPr>
  </w:style>
  <w:style w:type="character" w:customStyle="1" w:styleId="Heading1Char">
    <w:name w:val="Heading 1 Char"/>
    <w:basedOn w:val="DefaultParagraphFont"/>
    <w:link w:val="Heading1"/>
    <w:uiPriority w:val="9"/>
    <w:rsid w:val="00277BF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F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87B"/>
    <w:rPr>
      <w:color w:val="0563C1" w:themeColor="hyperlink"/>
      <w:u w:val="single"/>
    </w:rPr>
  </w:style>
  <w:style w:type="character" w:styleId="FollowedHyperlink">
    <w:name w:val="FollowedHyperlink"/>
    <w:basedOn w:val="DefaultParagraphFont"/>
    <w:uiPriority w:val="99"/>
    <w:semiHidden/>
    <w:unhideWhenUsed/>
    <w:rsid w:val="00436DF2"/>
    <w:rPr>
      <w:color w:val="954F72" w:themeColor="followedHyperlink"/>
      <w:u w:val="single"/>
    </w:rPr>
  </w:style>
  <w:style w:type="character" w:styleId="PlaceholderText">
    <w:name w:val="Placeholder Text"/>
    <w:basedOn w:val="DefaultParagraphFont"/>
    <w:uiPriority w:val="99"/>
    <w:semiHidden/>
    <w:rsid w:val="006348EE"/>
    <w:rPr>
      <w:color w:val="808080"/>
    </w:rPr>
  </w:style>
  <w:style w:type="paragraph" w:styleId="BalloonText">
    <w:name w:val="Balloon Text"/>
    <w:basedOn w:val="Normal"/>
    <w:link w:val="BalloonTextChar"/>
    <w:uiPriority w:val="99"/>
    <w:semiHidden/>
    <w:unhideWhenUsed/>
    <w:rsid w:val="007D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205187">
      <w:bodyDiv w:val="1"/>
      <w:marLeft w:val="0"/>
      <w:marRight w:val="0"/>
      <w:marTop w:val="0"/>
      <w:marBottom w:val="0"/>
      <w:divBdr>
        <w:top w:val="none" w:sz="0" w:space="0" w:color="auto"/>
        <w:left w:val="none" w:sz="0" w:space="0" w:color="auto"/>
        <w:bottom w:val="none" w:sz="0" w:space="0" w:color="auto"/>
        <w:right w:val="none" w:sz="0" w:space="0" w:color="auto"/>
      </w:divBdr>
    </w:div>
    <w:div w:id="20593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E479234B584345A71627D874D92D17"/>
        <w:category>
          <w:name w:val="General"/>
          <w:gallery w:val="placeholder"/>
        </w:category>
        <w:types>
          <w:type w:val="bbPlcHdr"/>
        </w:types>
        <w:behaviors>
          <w:behavior w:val="content"/>
        </w:behaviors>
        <w:guid w:val="{8C3DB348-7A22-4D24-8446-87E7B7911B51}"/>
      </w:docPartPr>
      <w:docPartBody>
        <w:p w:rsidR="003D3499" w:rsidRDefault="002B3A6D" w:rsidP="002B3A6D">
          <w:pPr>
            <w:pStyle w:val="67E479234B584345A71627D874D92D175"/>
          </w:pPr>
          <w:r w:rsidRPr="00AC0BB9">
            <w:rPr>
              <w:rStyle w:val="PlaceholderText"/>
            </w:rPr>
            <w:t>Click here to enter text.</w:t>
          </w:r>
        </w:p>
      </w:docPartBody>
    </w:docPart>
    <w:docPart>
      <w:docPartPr>
        <w:name w:val="31FEF951DDB949AE903EC0A630CEAC14"/>
        <w:category>
          <w:name w:val="General"/>
          <w:gallery w:val="placeholder"/>
        </w:category>
        <w:types>
          <w:type w:val="bbPlcHdr"/>
        </w:types>
        <w:behaviors>
          <w:behavior w:val="content"/>
        </w:behaviors>
        <w:guid w:val="{5E228637-CD83-4F71-8057-685F7C8C6D79}"/>
      </w:docPartPr>
      <w:docPartBody>
        <w:p w:rsidR="003D3499" w:rsidRDefault="002B3A6D" w:rsidP="002B3A6D">
          <w:pPr>
            <w:pStyle w:val="31FEF951DDB949AE903EC0A630CEAC145"/>
          </w:pPr>
          <w:r w:rsidRPr="00AC0BB9">
            <w:rPr>
              <w:rStyle w:val="PlaceholderText"/>
            </w:rPr>
            <w:t>Click here to enter text.</w:t>
          </w:r>
        </w:p>
      </w:docPartBody>
    </w:docPart>
    <w:docPart>
      <w:docPartPr>
        <w:name w:val="142A36CDEFFF41719161D64170BC2A5B"/>
        <w:category>
          <w:name w:val="General"/>
          <w:gallery w:val="placeholder"/>
        </w:category>
        <w:types>
          <w:type w:val="bbPlcHdr"/>
        </w:types>
        <w:behaviors>
          <w:behavior w:val="content"/>
        </w:behaviors>
        <w:guid w:val="{9F716D50-ABE2-4384-A94C-6F1A611315F4}"/>
      </w:docPartPr>
      <w:docPartBody>
        <w:p w:rsidR="003D3499" w:rsidRDefault="002B3A6D" w:rsidP="002B3A6D">
          <w:pPr>
            <w:pStyle w:val="142A36CDEFFF41719161D64170BC2A5B5"/>
          </w:pPr>
          <w:r w:rsidRPr="00AC0BB9">
            <w:rPr>
              <w:rStyle w:val="PlaceholderText"/>
            </w:rPr>
            <w:t>Click here to enter text.</w:t>
          </w:r>
        </w:p>
      </w:docPartBody>
    </w:docPart>
    <w:docPart>
      <w:docPartPr>
        <w:name w:val="9E67B7B1F5B8492DB37CE2A7DE5A80D0"/>
        <w:category>
          <w:name w:val="General"/>
          <w:gallery w:val="placeholder"/>
        </w:category>
        <w:types>
          <w:type w:val="bbPlcHdr"/>
        </w:types>
        <w:behaviors>
          <w:behavior w:val="content"/>
        </w:behaviors>
        <w:guid w:val="{D0F72FF3-D8E1-481F-8EE0-02A9D0F9C424}"/>
      </w:docPartPr>
      <w:docPartBody>
        <w:p w:rsidR="003D3499" w:rsidRDefault="002B3A6D" w:rsidP="002B3A6D">
          <w:pPr>
            <w:pStyle w:val="9E67B7B1F5B8492DB37CE2A7DE5A80D0"/>
          </w:pPr>
          <w:r w:rsidRPr="00AC0BB9">
            <w:rPr>
              <w:rStyle w:val="PlaceholderText"/>
            </w:rPr>
            <w:t>Choose an item.</w:t>
          </w:r>
        </w:p>
      </w:docPartBody>
    </w:docPart>
    <w:docPart>
      <w:docPartPr>
        <w:name w:val="C3A23536F06340A3AC90BF173397B976"/>
        <w:category>
          <w:name w:val="General"/>
          <w:gallery w:val="placeholder"/>
        </w:category>
        <w:types>
          <w:type w:val="bbPlcHdr"/>
        </w:types>
        <w:behaviors>
          <w:behavior w:val="content"/>
        </w:behaviors>
        <w:guid w:val="{03644AF1-6E3E-4D5D-B8C0-812AE7648631}"/>
      </w:docPartPr>
      <w:docPartBody>
        <w:p w:rsidR="003D3499" w:rsidRDefault="002B3A6D" w:rsidP="002B3A6D">
          <w:pPr>
            <w:pStyle w:val="C3A23536F06340A3AC90BF173397B976"/>
          </w:pPr>
          <w:r w:rsidRPr="00AC0BB9">
            <w:rPr>
              <w:rStyle w:val="PlaceholderText"/>
            </w:rPr>
            <w:t>Choose an item.</w:t>
          </w:r>
        </w:p>
      </w:docPartBody>
    </w:docPart>
    <w:docPart>
      <w:docPartPr>
        <w:name w:val="F9312DA8BC0243268FB5600C3F2B7160"/>
        <w:category>
          <w:name w:val="General"/>
          <w:gallery w:val="placeholder"/>
        </w:category>
        <w:types>
          <w:type w:val="bbPlcHdr"/>
        </w:types>
        <w:behaviors>
          <w:behavior w:val="content"/>
        </w:behaviors>
        <w:guid w:val="{6BD72448-A551-41C4-B006-0CEFD9510886}"/>
      </w:docPartPr>
      <w:docPartBody>
        <w:p w:rsidR="003D3499" w:rsidRDefault="002B3A6D" w:rsidP="002B3A6D">
          <w:pPr>
            <w:pStyle w:val="F9312DA8BC0243268FB5600C3F2B7160"/>
          </w:pPr>
          <w:r w:rsidRPr="00AC0BB9">
            <w:rPr>
              <w:rStyle w:val="PlaceholderText"/>
            </w:rPr>
            <w:t>Choose an item.</w:t>
          </w:r>
        </w:p>
      </w:docPartBody>
    </w:docPart>
    <w:docPart>
      <w:docPartPr>
        <w:name w:val="3804A7DBD45A4814916605F92D3640E1"/>
        <w:category>
          <w:name w:val="General"/>
          <w:gallery w:val="placeholder"/>
        </w:category>
        <w:types>
          <w:type w:val="bbPlcHdr"/>
        </w:types>
        <w:behaviors>
          <w:behavior w:val="content"/>
        </w:behaviors>
        <w:guid w:val="{104382A1-5EA6-42C7-BB01-DDE0BA2F21CE}"/>
      </w:docPartPr>
      <w:docPartBody>
        <w:p w:rsidR="003D3499" w:rsidRDefault="002B3A6D" w:rsidP="002B3A6D">
          <w:pPr>
            <w:pStyle w:val="3804A7DBD45A4814916605F92D3640E1"/>
          </w:pPr>
          <w:r w:rsidRPr="00AC0BB9">
            <w:rPr>
              <w:rStyle w:val="PlaceholderText"/>
            </w:rPr>
            <w:t>Choose an item.</w:t>
          </w:r>
        </w:p>
      </w:docPartBody>
    </w:docPart>
    <w:docPart>
      <w:docPartPr>
        <w:name w:val="69EF45E46EDF4619917246ADE67D473A"/>
        <w:category>
          <w:name w:val="General"/>
          <w:gallery w:val="placeholder"/>
        </w:category>
        <w:types>
          <w:type w:val="bbPlcHdr"/>
        </w:types>
        <w:behaviors>
          <w:behavior w:val="content"/>
        </w:behaviors>
        <w:guid w:val="{FF582927-B453-422B-BF55-9981125A1F8A}"/>
      </w:docPartPr>
      <w:docPartBody>
        <w:p w:rsidR="003D3499" w:rsidRDefault="002B3A6D" w:rsidP="002B3A6D">
          <w:pPr>
            <w:pStyle w:val="69EF45E46EDF4619917246ADE67D473A"/>
          </w:pPr>
          <w:r w:rsidRPr="00AC0BB9">
            <w:rPr>
              <w:rStyle w:val="PlaceholderText"/>
            </w:rPr>
            <w:t>Choose an item.</w:t>
          </w:r>
        </w:p>
      </w:docPartBody>
    </w:docPart>
    <w:docPart>
      <w:docPartPr>
        <w:name w:val="D8ACB7C76831459DA30133937F0A78A5"/>
        <w:category>
          <w:name w:val="General"/>
          <w:gallery w:val="placeholder"/>
        </w:category>
        <w:types>
          <w:type w:val="bbPlcHdr"/>
        </w:types>
        <w:behaviors>
          <w:behavior w:val="content"/>
        </w:behaviors>
        <w:guid w:val="{7B6C214F-DC31-430B-A30E-EDB978817513}"/>
      </w:docPartPr>
      <w:docPartBody>
        <w:p w:rsidR="003D3499" w:rsidRDefault="002B3A6D" w:rsidP="002B3A6D">
          <w:pPr>
            <w:pStyle w:val="D8ACB7C76831459DA30133937F0A78A5"/>
          </w:pPr>
          <w:r w:rsidRPr="00AC0BB9">
            <w:rPr>
              <w:rStyle w:val="PlaceholderText"/>
            </w:rPr>
            <w:t>Choose an item.</w:t>
          </w:r>
        </w:p>
      </w:docPartBody>
    </w:docPart>
    <w:docPart>
      <w:docPartPr>
        <w:name w:val="B158858D6FC64F9DB44556265CE33C01"/>
        <w:category>
          <w:name w:val="General"/>
          <w:gallery w:val="placeholder"/>
        </w:category>
        <w:types>
          <w:type w:val="bbPlcHdr"/>
        </w:types>
        <w:behaviors>
          <w:behavior w:val="content"/>
        </w:behaviors>
        <w:guid w:val="{21214AE7-3B99-4A5B-84EB-6837C1A71D92}"/>
      </w:docPartPr>
      <w:docPartBody>
        <w:p w:rsidR="003D3499" w:rsidRDefault="002B3A6D" w:rsidP="002B3A6D">
          <w:pPr>
            <w:pStyle w:val="B158858D6FC64F9DB44556265CE33C01"/>
          </w:pPr>
          <w:r w:rsidRPr="00AC0BB9">
            <w:rPr>
              <w:rStyle w:val="PlaceholderText"/>
            </w:rPr>
            <w:t>Choose an item.</w:t>
          </w:r>
        </w:p>
      </w:docPartBody>
    </w:docPart>
    <w:docPart>
      <w:docPartPr>
        <w:name w:val="43EE54C74B0544C6B9A993AD796F3E4A"/>
        <w:category>
          <w:name w:val="General"/>
          <w:gallery w:val="placeholder"/>
        </w:category>
        <w:types>
          <w:type w:val="bbPlcHdr"/>
        </w:types>
        <w:behaviors>
          <w:behavior w:val="content"/>
        </w:behaviors>
        <w:guid w:val="{F33B385C-BA59-44F8-8670-37F6C8CCB044}"/>
      </w:docPartPr>
      <w:docPartBody>
        <w:p w:rsidR="003D3499" w:rsidRDefault="002B3A6D" w:rsidP="002B3A6D">
          <w:pPr>
            <w:pStyle w:val="43EE54C74B0544C6B9A993AD796F3E4A"/>
          </w:pPr>
          <w:r w:rsidRPr="00AC0BB9">
            <w:rPr>
              <w:rStyle w:val="PlaceholderText"/>
            </w:rPr>
            <w:t>Click here to enter text.</w:t>
          </w:r>
        </w:p>
      </w:docPartBody>
    </w:docPart>
    <w:docPart>
      <w:docPartPr>
        <w:name w:val="D9EE3B14C44C4AFF9328DF53E14375F9"/>
        <w:category>
          <w:name w:val="General"/>
          <w:gallery w:val="placeholder"/>
        </w:category>
        <w:types>
          <w:type w:val="bbPlcHdr"/>
        </w:types>
        <w:behaviors>
          <w:behavior w:val="content"/>
        </w:behaviors>
        <w:guid w:val="{1F9B5EE9-0371-4701-A547-A2E089CC2D0E}"/>
      </w:docPartPr>
      <w:docPartBody>
        <w:p w:rsidR="003D3499" w:rsidRDefault="002B3A6D" w:rsidP="002B3A6D">
          <w:pPr>
            <w:pStyle w:val="D9EE3B14C44C4AFF9328DF53E14375F9"/>
          </w:pPr>
          <w:r w:rsidRPr="00AC0BB9">
            <w:rPr>
              <w:rStyle w:val="PlaceholderText"/>
            </w:rPr>
            <w:t>Choose an item.</w:t>
          </w:r>
        </w:p>
      </w:docPartBody>
    </w:docPart>
    <w:docPart>
      <w:docPartPr>
        <w:name w:val="945BDD548C2E407C95332A8EEBD5C537"/>
        <w:category>
          <w:name w:val="General"/>
          <w:gallery w:val="placeholder"/>
        </w:category>
        <w:types>
          <w:type w:val="bbPlcHdr"/>
        </w:types>
        <w:behaviors>
          <w:behavior w:val="content"/>
        </w:behaviors>
        <w:guid w:val="{D441E048-2D74-4975-88C5-9C9DD721B938}"/>
      </w:docPartPr>
      <w:docPartBody>
        <w:p w:rsidR="003D3499" w:rsidRDefault="002B3A6D" w:rsidP="002B3A6D">
          <w:pPr>
            <w:pStyle w:val="945BDD548C2E407C95332A8EEBD5C537"/>
          </w:pPr>
          <w:r w:rsidRPr="00AC0BB9">
            <w:rPr>
              <w:rStyle w:val="PlaceholderText"/>
            </w:rPr>
            <w:t>Choose an item.</w:t>
          </w:r>
        </w:p>
      </w:docPartBody>
    </w:docPart>
    <w:docPart>
      <w:docPartPr>
        <w:name w:val="FE07BA5E79504119AF49A2EE52BAD876"/>
        <w:category>
          <w:name w:val="General"/>
          <w:gallery w:val="placeholder"/>
        </w:category>
        <w:types>
          <w:type w:val="bbPlcHdr"/>
        </w:types>
        <w:behaviors>
          <w:behavior w:val="content"/>
        </w:behaviors>
        <w:guid w:val="{7878259B-1D23-4D9F-94F9-2778E2B264C4}"/>
      </w:docPartPr>
      <w:docPartBody>
        <w:p w:rsidR="003D3499" w:rsidRDefault="002B3A6D" w:rsidP="002B3A6D">
          <w:pPr>
            <w:pStyle w:val="FE07BA5E79504119AF49A2EE52BAD876"/>
          </w:pPr>
          <w:r w:rsidRPr="00AC0BB9">
            <w:rPr>
              <w:rStyle w:val="PlaceholderText"/>
            </w:rPr>
            <w:t>Choose an item.</w:t>
          </w:r>
        </w:p>
      </w:docPartBody>
    </w:docPart>
    <w:docPart>
      <w:docPartPr>
        <w:name w:val="CC6BB7DACA994A38AECC18C9F3DEC666"/>
        <w:category>
          <w:name w:val="General"/>
          <w:gallery w:val="placeholder"/>
        </w:category>
        <w:types>
          <w:type w:val="bbPlcHdr"/>
        </w:types>
        <w:behaviors>
          <w:behavior w:val="content"/>
        </w:behaviors>
        <w:guid w:val="{32DCB061-8F82-44B1-A40C-88005F833199}"/>
      </w:docPartPr>
      <w:docPartBody>
        <w:p w:rsidR="003D3499" w:rsidRDefault="002B3A6D" w:rsidP="002B3A6D">
          <w:pPr>
            <w:pStyle w:val="CC6BB7DACA994A38AECC18C9F3DEC666"/>
          </w:pPr>
          <w:r w:rsidRPr="00AC0BB9">
            <w:rPr>
              <w:rStyle w:val="PlaceholderText"/>
            </w:rPr>
            <w:t>Choose an item.</w:t>
          </w:r>
        </w:p>
      </w:docPartBody>
    </w:docPart>
    <w:docPart>
      <w:docPartPr>
        <w:name w:val="9F20F4EFCDEE4D3FB9A5F72BC324F237"/>
        <w:category>
          <w:name w:val="General"/>
          <w:gallery w:val="placeholder"/>
        </w:category>
        <w:types>
          <w:type w:val="bbPlcHdr"/>
        </w:types>
        <w:behaviors>
          <w:behavior w:val="content"/>
        </w:behaviors>
        <w:guid w:val="{9A37EF06-3482-4B8A-AF01-8FFABF2B7B19}"/>
      </w:docPartPr>
      <w:docPartBody>
        <w:p w:rsidR="003D3499" w:rsidRDefault="002B3A6D" w:rsidP="002B3A6D">
          <w:pPr>
            <w:pStyle w:val="9F20F4EFCDEE4D3FB9A5F72BC324F237"/>
          </w:pPr>
          <w:r w:rsidRPr="00AC0BB9">
            <w:rPr>
              <w:rStyle w:val="PlaceholderText"/>
            </w:rPr>
            <w:t>Choose an item.</w:t>
          </w:r>
        </w:p>
      </w:docPartBody>
    </w:docPart>
    <w:docPart>
      <w:docPartPr>
        <w:name w:val="EDBB41FD64234044AF68C5DA747E522B"/>
        <w:category>
          <w:name w:val="General"/>
          <w:gallery w:val="placeholder"/>
        </w:category>
        <w:types>
          <w:type w:val="bbPlcHdr"/>
        </w:types>
        <w:behaviors>
          <w:behavior w:val="content"/>
        </w:behaviors>
        <w:guid w:val="{477B7640-2521-49EB-B387-771AD2670DE6}"/>
      </w:docPartPr>
      <w:docPartBody>
        <w:p w:rsidR="003D3499" w:rsidRDefault="002B3A6D" w:rsidP="002B3A6D">
          <w:pPr>
            <w:pStyle w:val="EDBB41FD64234044AF68C5DA747E522B"/>
          </w:pPr>
          <w:r w:rsidRPr="00AC0BB9">
            <w:rPr>
              <w:rStyle w:val="PlaceholderText"/>
            </w:rPr>
            <w:t>Choose an item.</w:t>
          </w:r>
        </w:p>
      </w:docPartBody>
    </w:docPart>
    <w:docPart>
      <w:docPartPr>
        <w:name w:val="9204A234586A42F7A50283BDB54B497A"/>
        <w:category>
          <w:name w:val="General"/>
          <w:gallery w:val="placeholder"/>
        </w:category>
        <w:types>
          <w:type w:val="bbPlcHdr"/>
        </w:types>
        <w:behaviors>
          <w:behavior w:val="content"/>
        </w:behaviors>
        <w:guid w:val="{E915839E-F2FB-4D5C-940F-B88313577116}"/>
      </w:docPartPr>
      <w:docPartBody>
        <w:p w:rsidR="003D3499" w:rsidRDefault="002B3A6D" w:rsidP="002B3A6D">
          <w:pPr>
            <w:pStyle w:val="9204A234586A42F7A50283BDB54B497A"/>
          </w:pPr>
          <w:r w:rsidRPr="00AC0BB9">
            <w:rPr>
              <w:rStyle w:val="PlaceholderText"/>
            </w:rPr>
            <w:t>Choose an item.</w:t>
          </w:r>
        </w:p>
      </w:docPartBody>
    </w:docPart>
    <w:docPart>
      <w:docPartPr>
        <w:name w:val="4DE33E8B80B7498D9EA141D2260294FE"/>
        <w:category>
          <w:name w:val="General"/>
          <w:gallery w:val="placeholder"/>
        </w:category>
        <w:types>
          <w:type w:val="bbPlcHdr"/>
        </w:types>
        <w:behaviors>
          <w:behavior w:val="content"/>
        </w:behaviors>
        <w:guid w:val="{75F006E6-F99C-455B-8192-520AD01FE5AB}"/>
      </w:docPartPr>
      <w:docPartBody>
        <w:p w:rsidR="003D3499" w:rsidRDefault="002B3A6D" w:rsidP="002B3A6D">
          <w:pPr>
            <w:pStyle w:val="4DE33E8B80B7498D9EA141D2260294FE"/>
          </w:pPr>
          <w:r w:rsidRPr="00AC0BB9">
            <w:rPr>
              <w:rStyle w:val="PlaceholderText"/>
            </w:rPr>
            <w:t>Choose an item.</w:t>
          </w:r>
        </w:p>
      </w:docPartBody>
    </w:docPart>
    <w:docPart>
      <w:docPartPr>
        <w:name w:val="EC3A4E28124B49BF9D3833A5FF34E41F"/>
        <w:category>
          <w:name w:val="General"/>
          <w:gallery w:val="placeholder"/>
        </w:category>
        <w:types>
          <w:type w:val="bbPlcHdr"/>
        </w:types>
        <w:behaviors>
          <w:behavior w:val="content"/>
        </w:behaviors>
        <w:guid w:val="{A36AE3CA-D4B4-4BB2-B93D-933177CED05E}"/>
      </w:docPartPr>
      <w:docPartBody>
        <w:p w:rsidR="003D3499" w:rsidRDefault="002B3A6D" w:rsidP="002B3A6D">
          <w:pPr>
            <w:pStyle w:val="EC3A4E28124B49BF9D3833A5FF34E41F"/>
          </w:pPr>
          <w:r w:rsidRPr="00AC0BB9">
            <w:rPr>
              <w:rStyle w:val="PlaceholderText"/>
            </w:rPr>
            <w:t>Choose an item.</w:t>
          </w:r>
        </w:p>
      </w:docPartBody>
    </w:docPart>
    <w:docPart>
      <w:docPartPr>
        <w:name w:val="B4720607E4C34195BDAB6E4E26DE3917"/>
        <w:category>
          <w:name w:val="General"/>
          <w:gallery w:val="placeholder"/>
        </w:category>
        <w:types>
          <w:type w:val="bbPlcHdr"/>
        </w:types>
        <w:behaviors>
          <w:behavior w:val="content"/>
        </w:behaviors>
        <w:guid w:val="{AD3DA7FF-869C-40B6-86A9-7E19FC5F3DFD}"/>
      </w:docPartPr>
      <w:docPartBody>
        <w:p w:rsidR="003D3499" w:rsidRDefault="002B3A6D" w:rsidP="002B3A6D">
          <w:pPr>
            <w:pStyle w:val="B4720607E4C34195BDAB6E4E26DE3917"/>
          </w:pPr>
          <w:r w:rsidRPr="00AC0BB9">
            <w:rPr>
              <w:rStyle w:val="PlaceholderText"/>
            </w:rPr>
            <w:t>Choose an item.</w:t>
          </w:r>
        </w:p>
      </w:docPartBody>
    </w:docPart>
    <w:docPart>
      <w:docPartPr>
        <w:name w:val="D062E55D71214F3B86E582C8F4F94E4C"/>
        <w:category>
          <w:name w:val="General"/>
          <w:gallery w:val="placeholder"/>
        </w:category>
        <w:types>
          <w:type w:val="bbPlcHdr"/>
        </w:types>
        <w:behaviors>
          <w:behavior w:val="content"/>
        </w:behaviors>
        <w:guid w:val="{05669F77-57DA-48A3-8694-37D7D4452FE5}"/>
      </w:docPartPr>
      <w:docPartBody>
        <w:p w:rsidR="003D3499" w:rsidRDefault="002B3A6D" w:rsidP="002B3A6D">
          <w:pPr>
            <w:pStyle w:val="D062E55D71214F3B86E582C8F4F94E4C"/>
          </w:pPr>
          <w:r w:rsidRPr="00AC0BB9">
            <w:rPr>
              <w:rStyle w:val="PlaceholderText"/>
            </w:rPr>
            <w:t>Choose an item.</w:t>
          </w:r>
        </w:p>
      </w:docPartBody>
    </w:docPart>
    <w:docPart>
      <w:docPartPr>
        <w:name w:val="E5DF8F11AF044076972B2BB2B54FC1FF"/>
        <w:category>
          <w:name w:val="General"/>
          <w:gallery w:val="placeholder"/>
        </w:category>
        <w:types>
          <w:type w:val="bbPlcHdr"/>
        </w:types>
        <w:behaviors>
          <w:behavior w:val="content"/>
        </w:behaviors>
        <w:guid w:val="{090533E6-8FFB-4E45-98BD-6D8B0ECE6B63}"/>
      </w:docPartPr>
      <w:docPartBody>
        <w:p w:rsidR="003D3499" w:rsidRDefault="002B3A6D" w:rsidP="002B3A6D">
          <w:pPr>
            <w:pStyle w:val="E5DF8F11AF044076972B2BB2B54FC1FF"/>
          </w:pPr>
          <w:r w:rsidRPr="00AC0BB9">
            <w:rPr>
              <w:rStyle w:val="PlaceholderText"/>
            </w:rPr>
            <w:t>Choose an item.</w:t>
          </w:r>
        </w:p>
      </w:docPartBody>
    </w:docPart>
    <w:docPart>
      <w:docPartPr>
        <w:name w:val="978CAF32F2744B1182A3460ED54AD851"/>
        <w:category>
          <w:name w:val="General"/>
          <w:gallery w:val="placeholder"/>
        </w:category>
        <w:types>
          <w:type w:val="bbPlcHdr"/>
        </w:types>
        <w:behaviors>
          <w:behavior w:val="content"/>
        </w:behaviors>
        <w:guid w:val="{7771E0D2-C981-40FB-B0B4-B6A360D30236}"/>
      </w:docPartPr>
      <w:docPartBody>
        <w:p w:rsidR="003D3499" w:rsidRDefault="002B3A6D" w:rsidP="002B3A6D">
          <w:pPr>
            <w:pStyle w:val="978CAF32F2744B1182A3460ED54AD851"/>
          </w:pPr>
          <w:r w:rsidRPr="00AC0BB9">
            <w:rPr>
              <w:rStyle w:val="PlaceholderText"/>
            </w:rPr>
            <w:t>Choose an item.</w:t>
          </w:r>
        </w:p>
      </w:docPartBody>
    </w:docPart>
    <w:docPart>
      <w:docPartPr>
        <w:name w:val="7B536A69AA7B4B6CA3C4DF0C2C07EC75"/>
        <w:category>
          <w:name w:val="General"/>
          <w:gallery w:val="placeholder"/>
        </w:category>
        <w:types>
          <w:type w:val="bbPlcHdr"/>
        </w:types>
        <w:behaviors>
          <w:behavior w:val="content"/>
        </w:behaviors>
        <w:guid w:val="{AB47B8EB-2C3D-4F2E-A027-8418C9682999}"/>
      </w:docPartPr>
      <w:docPartBody>
        <w:p w:rsidR="003D3499" w:rsidRDefault="002B3A6D" w:rsidP="002B3A6D">
          <w:pPr>
            <w:pStyle w:val="7B536A69AA7B4B6CA3C4DF0C2C07EC75"/>
          </w:pPr>
          <w:r w:rsidRPr="00AC0BB9">
            <w:rPr>
              <w:rStyle w:val="PlaceholderText"/>
            </w:rPr>
            <w:t>Choose an item.</w:t>
          </w:r>
        </w:p>
      </w:docPartBody>
    </w:docPart>
    <w:docPart>
      <w:docPartPr>
        <w:name w:val="16407B2391CB40D38D7596F31AB7DA54"/>
        <w:category>
          <w:name w:val="General"/>
          <w:gallery w:val="placeholder"/>
        </w:category>
        <w:types>
          <w:type w:val="bbPlcHdr"/>
        </w:types>
        <w:behaviors>
          <w:behavior w:val="content"/>
        </w:behaviors>
        <w:guid w:val="{639C6D56-2F0E-4A56-B184-AFEF0B8B979C}"/>
      </w:docPartPr>
      <w:docPartBody>
        <w:p w:rsidR="003D3499" w:rsidRDefault="002B3A6D" w:rsidP="002B3A6D">
          <w:pPr>
            <w:pStyle w:val="16407B2391CB40D38D7596F31AB7DA54"/>
          </w:pPr>
          <w:r w:rsidRPr="00AC0BB9">
            <w:rPr>
              <w:rStyle w:val="PlaceholderText"/>
            </w:rPr>
            <w:t>Choose an item.</w:t>
          </w:r>
        </w:p>
      </w:docPartBody>
    </w:docPart>
    <w:docPart>
      <w:docPartPr>
        <w:name w:val="02E33ED2E6AB4347AEE7083ADA52F730"/>
        <w:category>
          <w:name w:val="General"/>
          <w:gallery w:val="placeholder"/>
        </w:category>
        <w:types>
          <w:type w:val="bbPlcHdr"/>
        </w:types>
        <w:behaviors>
          <w:behavior w:val="content"/>
        </w:behaviors>
        <w:guid w:val="{5DDFF935-029C-4401-8A0B-9E3E62A0732D}"/>
      </w:docPartPr>
      <w:docPartBody>
        <w:p w:rsidR="003D3499" w:rsidRDefault="002B3A6D" w:rsidP="002B3A6D">
          <w:pPr>
            <w:pStyle w:val="02E33ED2E6AB4347AEE7083ADA52F730"/>
          </w:pPr>
          <w:r w:rsidRPr="00AC0BB9">
            <w:rPr>
              <w:rStyle w:val="PlaceholderText"/>
            </w:rPr>
            <w:t>Choose an item.</w:t>
          </w:r>
        </w:p>
      </w:docPartBody>
    </w:docPart>
    <w:docPart>
      <w:docPartPr>
        <w:name w:val="28AD89B2D878474A9BD09A7FEC1C0B19"/>
        <w:category>
          <w:name w:val="General"/>
          <w:gallery w:val="placeholder"/>
        </w:category>
        <w:types>
          <w:type w:val="bbPlcHdr"/>
        </w:types>
        <w:behaviors>
          <w:behavior w:val="content"/>
        </w:behaviors>
        <w:guid w:val="{BD7E624F-C7F6-4B0C-A0EC-5D6F3CCF156D}"/>
      </w:docPartPr>
      <w:docPartBody>
        <w:p w:rsidR="003D3499" w:rsidRDefault="002B3A6D" w:rsidP="002B3A6D">
          <w:pPr>
            <w:pStyle w:val="28AD89B2D878474A9BD09A7FEC1C0B19"/>
          </w:pPr>
          <w:r w:rsidRPr="00AC0BB9">
            <w:rPr>
              <w:rStyle w:val="PlaceholderText"/>
            </w:rPr>
            <w:t>Choose an item.</w:t>
          </w:r>
        </w:p>
      </w:docPartBody>
    </w:docPart>
    <w:docPart>
      <w:docPartPr>
        <w:name w:val="BB261B46A6A440F1B8D998874EB7B4AE"/>
        <w:category>
          <w:name w:val="General"/>
          <w:gallery w:val="placeholder"/>
        </w:category>
        <w:types>
          <w:type w:val="bbPlcHdr"/>
        </w:types>
        <w:behaviors>
          <w:behavior w:val="content"/>
        </w:behaviors>
        <w:guid w:val="{0CD0BA85-77F5-4B6F-8AC0-62E82548900B}"/>
      </w:docPartPr>
      <w:docPartBody>
        <w:p w:rsidR="003D3499" w:rsidRDefault="002B3A6D" w:rsidP="002B3A6D">
          <w:pPr>
            <w:pStyle w:val="BB261B46A6A440F1B8D998874EB7B4AE"/>
          </w:pPr>
          <w:r w:rsidRPr="00AC0BB9">
            <w:rPr>
              <w:rStyle w:val="PlaceholderText"/>
            </w:rPr>
            <w:t>Choose an item.</w:t>
          </w:r>
        </w:p>
      </w:docPartBody>
    </w:docPart>
    <w:docPart>
      <w:docPartPr>
        <w:name w:val="A472A8F1937148859FF3678867AAF291"/>
        <w:category>
          <w:name w:val="General"/>
          <w:gallery w:val="placeholder"/>
        </w:category>
        <w:types>
          <w:type w:val="bbPlcHdr"/>
        </w:types>
        <w:behaviors>
          <w:behavior w:val="content"/>
        </w:behaviors>
        <w:guid w:val="{6A97DA1B-5B70-46E5-A733-6F80F1FE9717}"/>
      </w:docPartPr>
      <w:docPartBody>
        <w:p w:rsidR="003D3499" w:rsidRDefault="002B3A6D" w:rsidP="002B3A6D">
          <w:pPr>
            <w:pStyle w:val="A472A8F1937148859FF3678867AAF291"/>
          </w:pPr>
          <w:r w:rsidRPr="00AC0BB9">
            <w:rPr>
              <w:rStyle w:val="PlaceholderText"/>
            </w:rPr>
            <w:t>Choose an item.</w:t>
          </w:r>
        </w:p>
      </w:docPartBody>
    </w:docPart>
    <w:docPart>
      <w:docPartPr>
        <w:name w:val="C384B6A2D63A412AB08A82329AB8CA58"/>
        <w:category>
          <w:name w:val="General"/>
          <w:gallery w:val="placeholder"/>
        </w:category>
        <w:types>
          <w:type w:val="bbPlcHdr"/>
        </w:types>
        <w:behaviors>
          <w:behavior w:val="content"/>
        </w:behaviors>
        <w:guid w:val="{4E9592C4-68BC-4096-BC35-A244F2F5B047}"/>
      </w:docPartPr>
      <w:docPartBody>
        <w:p w:rsidR="003D3499" w:rsidRDefault="002B3A6D" w:rsidP="002B3A6D">
          <w:pPr>
            <w:pStyle w:val="C384B6A2D63A412AB08A82329AB8CA58"/>
          </w:pPr>
          <w:r w:rsidRPr="00AC0BB9">
            <w:rPr>
              <w:rStyle w:val="PlaceholderText"/>
            </w:rPr>
            <w:t>Choose an item.</w:t>
          </w:r>
        </w:p>
      </w:docPartBody>
    </w:docPart>
    <w:docPart>
      <w:docPartPr>
        <w:name w:val="F823A3DD400E490999E322CFF105D338"/>
        <w:category>
          <w:name w:val="General"/>
          <w:gallery w:val="placeholder"/>
        </w:category>
        <w:types>
          <w:type w:val="bbPlcHdr"/>
        </w:types>
        <w:behaviors>
          <w:behavior w:val="content"/>
        </w:behaviors>
        <w:guid w:val="{74808273-1901-495F-9182-2021F3332D40}"/>
      </w:docPartPr>
      <w:docPartBody>
        <w:p w:rsidR="003D3499" w:rsidRDefault="002B3A6D" w:rsidP="002B3A6D">
          <w:pPr>
            <w:pStyle w:val="F823A3DD400E490999E322CFF105D338"/>
          </w:pPr>
          <w:r w:rsidRPr="00AC0BB9">
            <w:rPr>
              <w:rStyle w:val="PlaceholderText"/>
            </w:rPr>
            <w:t>Choose an item.</w:t>
          </w:r>
        </w:p>
      </w:docPartBody>
    </w:docPart>
    <w:docPart>
      <w:docPartPr>
        <w:name w:val="3AAE2E070CE4495C8544ABF4C55CFA54"/>
        <w:category>
          <w:name w:val="General"/>
          <w:gallery w:val="placeholder"/>
        </w:category>
        <w:types>
          <w:type w:val="bbPlcHdr"/>
        </w:types>
        <w:behaviors>
          <w:behavior w:val="content"/>
        </w:behaviors>
        <w:guid w:val="{4A3F4689-9512-468B-B1B1-E2A889C13812}"/>
      </w:docPartPr>
      <w:docPartBody>
        <w:p w:rsidR="003D3499" w:rsidRDefault="002B3A6D" w:rsidP="002B3A6D">
          <w:pPr>
            <w:pStyle w:val="3AAE2E070CE4495C8544ABF4C55CFA54"/>
          </w:pPr>
          <w:r w:rsidRPr="00AC0BB9">
            <w:rPr>
              <w:rStyle w:val="PlaceholderText"/>
            </w:rPr>
            <w:t>Choose an item.</w:t>
          </w:r>
        </w:p>
      </w:docPartBody>
    </w:docPart>
    <w:docPart>
      <w:docPartPr>
        <w:name w:val="D283D24F99C84E6BB8836215BD0E59C8"/>
        <w:category>
          <w:name w:val="General"/>
          <w:gallery w:val="placeholder"/>
        </w:category>
        <w:types>
          <w:type w:val="bbPlcHdr"/>
        </w:types>
        <w:behaviors>
          <w:behavior w:val="content"/>
        </w:behaviors>
        <w:guid w:val="{51792742-081B-4B39-A86F-EE1688E27F12}"/>
      </w:docPartPr>
      <w:docPartBody>
        <w:p w:rsidR="003D3499" w:rsidRDefault="002B3A6D" w:rsidP="002B3A6D">
          <w:pPr>
            <w:pStyle w:val="D283D24F99C84E6BB8836215BD0E59C8"/>
          </w:pPr>
          <w:r w:rsidRPr="00AC0BB9">
            <w:rPr>
              <w:rStyle w:val="PlaceholderText"/>
            </w:rPr>
            <w:t>Choose an item.</w:t>
          </w:r>
        </w:p>
      </w:docPartBody>
    </w:docPart>
    <w:docPart>
      <w:docPartPr>
        <w:name w:val="667AEDBB8FCE4233A61400532F3BC45D"/>
        <w:category>
          <w:name w:val="General"/>
          <w:gallery w:val="placeholder"/>
        </w:category>
        <w:types>
          <w:type w:val="bbPlcHdr"/>
        </w:types>
        <w:behaviors>
          <w:behavior w:val="content"/>
        </w:behaviors>
        <w:guid w:val="{D102B7AF-C5CC-40B4-A26B-9F90E6ECD0ED}"/>
      </w:docPartPr>
      <w:docPartBody>
        <w:p w:rsidR="003D3499" w:rsidRDefault="002B3A6D" w:rsidP="002B3A6D">
          <w:pPr>
            <w:pStyle w:val="667AEDBB8FCE4233A61400532F3BC45D"/>
          </w:pPr>
          <w:r w:rsidRPr="00AC0BB9">
            <w:rPr>
              <w:rStyle w:val="PlaceholderText"/>
            </w:rPr>
            <w:t>Choose an item.</w:t>
          </w:r>
        </w:p>
      </w:docPartBody>
    </w:docPart>
    <w:docPart>
      <w:docPartPr>
        <w:name w:val="EF8CADEAF6634A99A9316EB30828D925"/>
        <w:category>
          <w:name w:val="General"/>
          <w:gallery w:val="placeholder"/>
        </w:category>
        <w:types>
          <w:type w:val="bbPlcHdr"/>
        </w:types>
        <w:behaviors>
          <w:behavior w:val="content"/>
        </w:behaviors>
        <w:guid w:val="{DDAC80AD-2220-41AB-AEEE-9DFDF1308CB9}"/>
      </w:docPartPr>
      <w:docPartBody>
        <w:p w:rsidR="002F373B" w:rsidRDefault="003D3499" w:rsidP="003D3499">
          <w:pPr>
            <w:pStyle w:val="EF8CADEAF6634A99A9316EB30828D925"/>
          </w:pPr>
          <w:r w:rsidRPr="00AC0BB9">
            <w:rPr>
              <w:rStyle w:val="PlaceholderText"/>
            </w:rPr>
            <w:t>Choose an item.</w:t>
          </w:r>
        </w:p>
      </w:docPartBody>
    </w:docPart>
    <w:docPart>
      <w:docPartPr>
        <w:name w:val="C08CE46F10E94088A8F9E49059B42A2E"/>
        <w:category>
          <w:name w:val="General"/>
          <w:gallery w:val="placeholder"/>
        </w:category>
        <w:types>
          <w:type w:val="bbPlcHdr"/>
        </w:types>
        <w:behaviors>
          <w:behavior w:val="content"/>
        </w:behaviors>
        <w:guid w:val="{201DFF0B-E551-4A56-93B6-46F7A3EF64C4}"/>
      </w:docPartPr>
      <w:docPartBody>
        <w:p w:rsidR="002F373B" w:rsidRDefault="003D3499" w:rsidP="003D3499">
          <w:pPr>
            <w:pStyle w:val="C08CE46F10E94088A8F9E49059B42A2E"/>
          </w:pPr>
          <w:r w:rsidRPr="00AC0BB9">
            <w:rPr>
              <w:rStyle w:val="PlaceholderText"/>
            </w:rPr>
            <w:t>Choose an item.</w:t>
          </w:r>
        </w:p>
      </w:docPartBody>
    </w:docPart>
    <w:docPart>
      <w:docPartPr>
        <w:name w:val="328CABA1F91E41EFAE2478EAFDF68558"/>
        <w:category>
          <w:name w:val="General"/>
          <w:gallery w:val="placeholder"/>
        </w:category>
        <w:types>
          <w:type w:val="bbPlcHdr"/>
        </w:types>
        <w:behaviors>
          <w:behavior w:val="content"/>
        </w:behaviors>
        <w:guid w:val="{B8D877EB-43DA-42E0-8060-A86603BE9302}"/>
      </w:docPartPr>
      <w:docPartBody>
        <w:p w:rsidR="009C28B2" w:rsidRDefault="00B32C1C" w:rsidP="00B32C1C">
          <w:pPr>
            <w:pStyle w:val="328CABA1F91E41EFAE2478EAFDF68558"/>
          </w:pPr>
          <w:r w:rsidRPr="00AC0BB9">
            <w:rPr>
              <w:rStyle w:val="PlaceholderText"/>
            </w:rPr>
            <w:t>Choose an item.</w:t>
          </w:r>
        </w:p>
      </w:docPartBody>
    </w:docPart>
    <w:docPart>
      <w:docPartPr>
        <w:name w:val="03982C5F72224A6FBC3528A9D995DE06"/>
        <w:category>
          <w:name w:val="General"/>
          <w:gallery w:val="placeholder"/>
        </w:category>
        <w:types>
          <w:type w:val="bbPlcHdr"/>
        </w:types>
        <w:behaviors>
          <w:behavior w:val="content"/>
        </w:behaviors>
        <w:guid w:val="{F83C1860-BFA0-4735-AC5A-F3FB71186A5B}"/>
      </w:docPartPr>
      <w:docPartBody>
        <w:p w:rsidR="009C28B2" w:rsidRDefault="00B32C1C" w:rsidP="00B32C1C">
          <w:pPr>
            <w:pStyle w:val="03982C5F72224A6FBC3528A9D995DE06"/>
          </w:pPr>
          <w:r w:rsidRPr="00AC0BB9">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E1A41AF9-9BC7-4A8E-833D-DBCC579D62A6}"/>
      </w:docPartPr>
      <w:docPartBody>
        <w:p w:rsidR="003C0D4F" w:rsidRDefault="00D43CBD">
          <w:r w:rsidRPr="00C568F5">
            <w:rPr>
              <w:rStyle w:val="PlaceholderText"/>
            </w:rPr>
            <w:t>Click here to enter a date.</w:t>
          </w:r>
        </w:p>
      </w:docPartBody>
    </w:docPart>
    <w:docPart>
      <w:docPartPr>
        <w:name w:val="AB2DB80D141D46BABD438CD6D55EE19E"/>
        <w:category>
          <w:name w:val="General"/>
          <w:gallery w:val="placeholder"/>
        </w:category>
        <w:types>
          <w:type w:val="bbPlcHdr"/>
        </w:types>
        <w:behaviors>
          <w:behavior w:val="content"/>
        </w:behaviors>
        <w:guid w:val="{8F9DA4D1-EBD6-44E9-BA33-8E1F1D9AE97F}"/>
      </w:docPartPr>
      <w:docPartBody>
        <w:p w:rsidR="003C0D4F" w:rsidRDefault="00D43CBD" w:rsidP="00D43CBD">
          <w:pPr>
            <w:pStyle w:val="AB2DB80D141D46BABD438CD6D55EE19E"/>
          </w:pPr>
          <w:r w:rsidRPr="00C568F5">
            <w:rPr>
              <w:rStyle w:val="PlaceholderText"/>
            </w:rPr>
            <w:t>Click here to enter a date.</w:t>
          </w:r>
        </w:p>
      </w:docPartBody>
    </w:docPart>
    <w:docPart>
      <w:docPartPr>
        <w:name w:val="A1D5032EFFB046809562970F2F591659"/>
        <w:category>
          <w:name w:val="General"/>
          <w:gallery w:val="placeholder"/>
        </w:category>
        <w:types>
          <w:type w:val="bbPlcHdr"/>
        </w:types>
        <w:behaviors>
          <w:behavior w:val="content"/>
        </w:behaviors>
        <w:guid w:val="{ECA6E544-8010-4172-AC70-B5C3CE1E86E4}"/>
      </w:docPartPr>
      <w:docPartBody>
        <w:p w:rsidR="00AE28D0" w:rsidRDefault="00E13843" w:rsidP="00E13843">
          <w:pPr>
            <w:pStyle w:val="A1D5032EFFB046809562970F2F591659"/>
          </w:pPr>
          <w:r w:rsidRPr="00AC0BB9">
            <w:rPr>
              <w:rStyle w:val="PlaceholderText"/>
            </w:rPr>
            <w:t>Choose an item.</w:t>
          </w:r>
        </w:p>
      </w:docPartBody>
    </w:docPart>
    <w:docPart>
      <w:docPartPr>
        <w:name w:val="F7AF158D4097446ABCEB1E6F9C955551"/>
        <w:category>
          <w:name w:val="General"/>
          <w:gallery w:val="placeholder"/>
        </w:category>
        <w:types>
          <w:type w:val="bbPlcHdr"/>
        </w:types>
        <w:behaviors>
          <w:behavior w:val="content"/>
        </w:behaviors>
        <w:guid w:val="{292C2DBC-6E85-45E8-9B71-15B006AA850C}"/>
      </w:docPartPr>
      <w:docPartBody>
        <w:p w:rsidR="00AE28D0" w:rsidRDefault="00E13843" w:rsidP="00E13843">
          <w:pPr>
            <w:pStyle w:val="F7AF158D4097446ABCEB1E6F9C955551"/>
          </w:pPr>
          <w:r w:rsidRPr="00AC0B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A6D"/>
    <w:rsid w:val="00030CF0"/>
    <w:rsid w:val="000C482E"/>
    <w:rsid w:val="002160C2"/>
    <w:rsid w:val="002B3A6D"/>
    <w:rsid w:val="002D49CE"/>
    <w:rsid w:val="002F373B"/>
    <w:rsid w:val="003C020F"/>
    <w:rsid w:val="003C0D4F"/>
    <w:rsid w:val="003D3499"/>
    <w:rsid w:val="00517570"/>
    <w:rsid w:val="00675FDC"/>
    <w:rsid w:val="00695DBC"/>
    <w:rsid w:val="009C28B2"/>
    <w:rsid w:val="00AE28D0"/>
    <w:rsid w:val="00B32C1C"/>
    <w:rsid w:val="00B6703A"/>
    <w:rsid w:val="00D43CBD"/>
    <w:rsid w:val="00D935E6"/>
    <w:rsid w:val="00E13843"/>
    <w:rsid w:val="00E319CF"/>
    <w:rsid w:val="00E34F41"/>
    <w:rsid w:val="00FD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843"/>
    <w:rPr>
      <w:color w:val="808080"/>
    </w:rPr>
  </w:style>
  <w:style w:type="paragraph" w:customStyle="1" w:styleId="67E479234B584345A71627D874D92D17">
    <w:name w:val="67E479234B584345A71627D874D92D17"/>
    <w:rsid w:val="002B3A6D"/>
    <w:rPr>
      <w:rFonts w:eastAsiaTheme="minorHAnsi"/>
    </w:rPr>
  </w:style>
  <w:style w:type="paragraph" w:customStyle="1" w:styleId="31FEF951DDB949AE903EC0A630CEAC14">
    <w:name w:val="31FEF951DDB949AE903EC0A630CEAC14"/>
    <w:rsid w:val="002B3A6D"/>
  </w:style>
  <w:style w:type="paragraph" w:customStyle="1" w:styleId="142A36CDEFFF41719161D64170BC2A5B">
    <w:name w:val="142A36CDEFFF41719161D64170BC2A5B"/>
    <w:rsid w:val="002B3A6D"/>
  </w:style>
  <w:style w:type="paragraph" w:customStyle="1" w:styleId="67E479234B584345A71627D874D92D171">
    <w:name w:val="67E479234B584345A71627D874D92D171"/>
    <w:rsid w:val="002B3A6D"/>
    <w:rPr>
      <w:rFonts w:eastAsiaTheme="minorHAnsi"/>
    </w:rPr>
  </w:style>
  <w:style w:type="paragraph" w:customStyle="1" w:styleId="31FEF951DDB949AE903EC0A630CEAC141">
    <w:name w:val="31FEF951DDB949AE903EC0A630CEAC141"/>
    <w:rsid w:val="002B3A6D"/>
    <w:rPr>
      <w:rFonts w:eastAsiaTheme="minorHAnsi"/>
    </w:rPr>
  </w:style>
  <w:style w:type="paragraph" w:customStyle="1" w:styleId="142A36CDEFFF41719161D64170BC2A5B1">
    <w:name w:val="142A36CDEFFF41719161D64170BC2A5B1"/>
    <w:rsid w:val="002B3A6D"/>
    <w:rPr>
      <w:rFonts w:eastAsiaTheme="minorHAnsi"/>
    </w:rPr>
  </w:style>
  <w:style w:type="paragraph" w:customStyle="1" w:styleId="D5E6E3D1D62D419DA824FF6FB96DACCF">
    <w:name w:val="D5E6E3D1D62D419DA824FF6FB96DACCF"/>
    <w:rsid w:val="002B3A6D"/>
    <w:rPr>
      <w:rFonts w:eastAsiaTheme="minorHAnsi"/>
    </w:rPr>
  </w:style>
  <w:style w:type="paragraph" w:customStyle="1" w:styleId="67E479234B584345A71627D874D92D172">
    <w:name w:val="67E479234B584345A71627D874D92D172"/>
    <w:rsid w:val="002B3A6D"/>
    <w:rPr>
      <w:rFonts w:eastAsiaTheme="minorHAnsi"/>
    </w:rPr>
  </w:style>
  <w:style w:type="paragraph" w:customStyle="1" w:styleId="31FEF951DDB949AE903EC0A630CEAC142">
    <w:name w:val="31FEF951DDB949AE903EC0A630CEAC142"/>
    <w:rsid w:val="002B3A6D"/>
    <w:rPr>
      <w:rFonts w:eastAsiaTheme="minorHAnsi"/>
    </w:rPr>
  </w:style>
  <w:style w:type="paragraph" w:customStyle="1" w:styleId="142A36CDEFFF41719161D64170BC2A5B2">
    <w:name w:val="142A36CDEFFF41719161D64170BC2A5B2"/>
    <w:rsid w:val="002B3A6D"/>
    <w:rPr>
      <w:rFonts w:eastAsiaTheme="minorHAnsi"/>
    </w:rPr>
  </w:style>
  <w:style w:type="paragraph" w:customStyle="1" w:styleId="C8ABAE5D931C4350ADBE80BD2998D97C">
    <w:name w:val="C8ABAE5D931C4350ADBE80BD2998D97C"/>
    <w:rsid w:val="002B3A6D"/>
  </w:style>
  <w:style w:type="paragraph" w:customStyle="1" w:styleId="D5E6E3D1D62D419DA824FF6FB96DACCF1">
    <w:name w:val="D5E6E3D1D62D419DA824FF6FB96DACCF1"/>
    <w:rsid w:val="002B3A6D"/>
    <w:rPr>
      <w:rFonts w:eastAsiaTheme="minorHAnsi"/>
    </w:rPr>
  </w:style>
  <w:style w:type="paragraph" w:customStyle="1" w:styleId="67E479234B584345A71627D874D92D173">
    <w:name w:val="67E479234B584345A71627D874D92D173"/>
    <w:rsid w:val="002B3A6D"/>
    <w:rPr>
      <w:rFonts w:eastAsiaTheme="minorHAnsi"/>
    </w:rPr>
  </w:style>
  <w:style w:type="paragraph" w:customStyle="1" w:styleId="31FEF951DDB949AE903EC0A630CEAC143">
    <w:name w:val="31FEF951DDB949AE903EC0A630CEAC143"/>
    <w:rsid w:val="002B3A6D"/>
    <w:rPr>
      <w:rFonts w:eastAsiaTheme="minorHAnsi"/>
    </w:rPr>
  </w:style>
  <w:style w:type="paragraph" w:customStyle="1" w:styleId="142A36CDEFFF41719161D64170BC2A5B3">
    <w:name w:val="142A36CDEFFF41719161D64170BC2A5B3"/>
    <w:rsid w:val="002B3A6D"/>
    <w:rPr>
      <w:rFonts w:eastAsiaTheme="minorHAnsi"/>
    </w:rPr>
  </w:style>
  <w:style w:type="paragraph" w:customStyle="1" w:styleId="67E479234B584345A71627D874D92D174">
    <w:name w:val="67E479234B584345A71627D874D92D174"/>
    <w:rsid w:val="002B3A6D"/>
    <w:rPr>
      <w:rFonts w:eastAsiaTheme="minorHAnsi"/>
    </w:rPr>
  </w:style>
  <w:style w:type="paragraph" w:customStyle="1" w:styleId="31FEF951DDB949AE903EC0A630CEAC144">
    <w:name w:val="31FEF951DDB949AE903EC0A630CEAC144"/>
    <w:rsid w:val="002B3A6D"/>
    <w:rPr>
      <w:rFonts w:eastAsiaTheme="minorHAnsi"/>
    </w:rPr>
  </w:style>
  <w:style w:type="paragraph" w:customStyle="1" w:styleId="142A36CDEFFF41719161D64170BC2A5B4">
    <w:name w:val="142A36CDEFFF41719161D64170BC2A5B4"/>
    <w:rsid w:val="002B3A6D"/>
    <w:rPr>
      <w:rFonts w:eastAsiaTheme="minorHAnsi"/>
    </w:rPr>
  </w:style>
  <w:style w:type="paragraph" w:customStyle="1" w:styleId="D5E6E3D1D62D419DA824FF6FB96DACCF2">
    <w:name w:val="D5E6E3D1D62D419DA824FF6FB96DACCF2"/>
    <w:rsid w:val="002B3A6D"/>
    <w:rPr>
      <w:rFonts w:eastAsiaTheme="minorHAnsi"/>
    </w:rPr>
  </w:style>
  <w:style w:type="paragraph" w:customStyle="1" w:styleId="67E479234B584345A71627D874D92D175">
    <w:name w:val="67E479234B584345A71627D874D92D175"/>
    <w:rsid w:val="002B3A6D"/>
    <w:rPr>
      <w:rFonts w:eastAsiaTheme="minorHAnsi"/>
    </w:rPr>
  </w:style>
  <w:style w:type="paragraph" w:customStyle="1" w:styleId="31FEF951DDB949AE903EC0A630CEAC145">
    <w:name w:val="31FEF951DDB949AE903EC0A630CEAC145"/>
    <w:rsid w:val="002B3A6D"/>
    <w:rPr>
      <w:rFonts w:eastAsiaTheme="minorHAnsi"/>
    </w:rPr>
  </w:style>
  <w:style w:type="paragraph" w:customStyle="1" w:styleId="142A36CDEFFF41719161D64170BC2A5B5">
    <w:name w:val="142A36CDEFFF41719161D64170BC2A5B5"/>
    <w:rsid w:val="002B3A6D"/>
    <w:rPr>
      <w:rFonts w:eastAsiaTheme="minorHAnsi"/>
    </w:rPr>
  </w:style>
  <w:style w:type="paragraph" w:customStyle="1" w:styleId="ADCDBB871D4D4168A433C9A297A6EB16">
    <w:name w:val="ADCDBB871D4D4168A433C9A297A6EB16"/>
    <w:rsid w:val="002B3A6D"/>
  </w:style>
  <w:style w:type="paragraph" w:customStyle="1" w:styleId="9E67B7B1F5B8492DB37CE2A7DE5A80D0">
    <w:name w:val="9E67B7B1F5B8492DB37CE2A7DE5A80D0"/>
    <w:rsid w:val="002B3A6D"/>
  </w:style>
  <w:style w:type="paragraph" w:customStyle="1" w:styleId="973740D46CB64B57B024911F9F14582D">
    <w:name w:val="973740D46CB64B57B024911F9F14582D"/>
    <w:rsid w:val="002B3A6D"/>
  </w:style>
  <w:style w:type="paragraph" w:customStyle="1" w:styleId="5F12DE9781CC44C49FEB5B661C645E1B">
    <w:name w:val="5F12DE9781CC44C49FEB5B661C645E1B"/>
    <w:rsid w:val="002B3A6D"/>
  </w:style>
  <w:style w:type="paragraph" w:customStyle="1" w:styleId="4DD198B35C80410BA50ECEC59C8D8260">
    <w:name w:val="4DD198B35C80410BA50ECEC59C8D8260"/>
    <w:rsid w:val="002B3A6D"/>
  </w:style>
  <w:style w:type="paragraph" w:customStyle="1" w:styleId="CA595BE372FF48BB80D2C32AFD61D108">
    <w:name w:val="CA595BE372FF48BB80D2C32AFD61D108"/>
    <w:rsid w:val="002B3A6D"/>
  </w:style>
  <w:style w:type="paragraph" w:customStyle="1" w:styleId="63057B454C994B959394D6022DD72FC4">
    <w:name w:val="63057B454C994B959394D6022DD72FC4"/>
    <w:rsid w:val="002B3A6D"/>
  </w:style>
  <w:style w:type="paragraph" w:customStyle="1" w:styleId="897A8B4904884D87ABFA31214E3A3E57">
    <w:name w:val="897A8B4904884D87ABFA31214E3A3E57"/>
    <w:rsid w:val="002B3A6D"/>
  </w:style>
  <w:style w:type="paragraph" w:customStyle="1" w:styleId="C3A23536F06340A3AC90BF173397B976">
    <w:name w:val="C3A23536F06340A3AC90BF173397B976"/>
    <w:rsid w:val="002B3A6D"/>
  </w:style>
  <w:style w:type="paragraph" w:customStyle="1" w:styleId="F9312DA8BC0243268FB5600C3F2B7160">
    <w:name w:val="F9312DA8BC0243268FB5600C3F2B7160"/>
    <w:rsid w:val="002B3A6D"/>
  </w:style>
  <w:style w:type="paragraph" w:customStyle="1" w:styleId="8CF75C7299DD47549125143C28C5A66A">
    <w:name w:val="8CF75C7299DD47549125143C28C5A66A"/>
    <w:rsid w:val="002B3A6D"/>
  </w:style>
  <w:style w:type="paragraph" w:customStyle="1" w:styleId="E4A8644744D940A8AEF23F9B777B75CF">
    <w:name w:val="E4A8644744D940A8AEF23F9B777B75CF"/>
    <w:rsid w:val="002B3A6D"/>
  </w:style>
  <w:style w:type="paragraph" w:customStyle="1" w:styleId="995BD9DB1F3F4B51935081029A6C69DC">
    <w:name w:val="995BD9DB1F3F4B51935081029A6C69DC"/>
    <w:rsid w:val="002B3A6D"/>
  </w:style>
  <w:style w:type="paragraph" w:customStyle="1" w:styleId="5E5E150EFC93477F953AF008FBF5A33F">
    <w:name w:val="5E5E150EFC93477F953AF008FBF5A33F"/>
    <w:rsid w:val="002B3A6D"/>
  </w:style>
  <w:style w:type="paragraph" w:customStyle="1" w:styleId="3804A7DBD45A4814916605F92D3640E1">
    <w:name w:val="3804A7DBD45A4814916605F92D3640E1"/>
    <w:rsid w:val="002B3A6D"/>
  </w:style>
  <w:style w:type="paragraph" w:customStyle="1" w:styleId="69EF45E46EDF4619917246ADE67D473A">
    <w:name w:val="69EF45E46EDF4619917246ADE67D473A"/>
    <w:rsid w:val="002B3A6D"/>
  </w:style>
  <w:style w:type="paragraph" w:customStyle="1" w:styleId="2F0B06E725334D7DAD6C619F5F2CFE2B">
    <w:name w:val="2F0B06E725334D7DAD6C619F5F2CFE2B"/>
    <w:rsid w:val="002B3A6D"/>
  </w:style>
  <w:style w:type="paragraph" w:customStyle="1" w:styleId="411A339803B842D6AC61EAAD4527F35F">
    <w:name w:val="411A339803B842D6AC61EAAD4527F35F"/>
    <w:rsid w:val="002B3A6D"/>
  </w:style>
  <w:style w:type="paragraph" w:customStyle="1" w:styleId="D8ACB7C76831459DA30133937F0A78A5">
    <w:name w:val="D8ACB7C76831459DA30133937F0A78A5"/>
    <w:rsid w:val="002B3A6D"/>
  </w:style>
  <w:style w:type="paragraph" w:customStyle="1" w:styleId="B158858D6FC64F9DB44556265CE33C01">
    <w:name w:val="B158858D6FC64F9DB44556265CE33C01"/>
    <w:rsid w:val="002B3A6D"/>
  </w:style>
  <w:style w:type="paragraph" w:customStyle="1" w:styleId="43EE54C74B0544C6B9A993AD796F3E4A">
    <w:name w:val="43EE54C74B0544C6B9A993AD796F3E4A"/>
    <w:rsid w:val="002B3A6D"/>
  </w:style>
  <w:style w:type="paragraph" w:customStyle="1" w:styleId="ED26EE8CCC6A40548817E0F2F4F3D16D">
    <w:name w:val="ED26EE8CCC6A40548817E0F2F4F3D16D"/>
    <w:rsid w:val="002B3A6D"/>
  </w:style>
  <w:style w:type="paragraph" w:customStyle="1" w:styleId="D9EE3B14C44C4AFF9328DF53E14375F9">
    <w:name w:val="D9EE3B14C44C4AFF9328DF53E14375F9"/>
    <w:rsid w:val="002B3A6D"/>
  </w:style>
  <w:style w:type="paragraph" w:customStyle="1" w:styleId="945BDD548C2E407C95332A8EEBD5C537">
    <w:name w:val="945BDD548C2E407C95332A8EEBD5C537"/>
    <w:rsid w:val="002B3A6D"/>
  </w:style>
  <w:style w:type="paragraph" w:customStyle="1" w:styleId="2DEBF653E62C4FFA8EE0566101AE8F8D">
    <w:name w:val="2DEBF653E62C4FFA8EE0566101AE8F8D"/>
    <w:rsid w:val="002B3A6D"/>
  </w:style>
  <w:style w:type="paragraph" w:customStyle="1" w:styleId="FE07BA5E79504119AF49A2EE52BAD876">
    <w:name w:val="FE07BA5E79504119AF49A2EE52BAD876"/>
    <w:rsid w:val="002B3A6D"/>
  </w:style>
  <w:style w:type="paragraph" w:customStyle="1" w:styleId="CC6BB7DACA994A38AECC18C9F3DEC666">
    <w:name w:val="CC6BB7DACA994A38AECC18C9F3DEC666"/>
    <w:rsid w:val="002B3A6D"/>
  </w:style>
  <w:style w:type="paragraph" w:customStyle="1" w:styleId="44B2205498554DB49AE7746E40622027">
    <w:name w:val="44B2205498554DB49AE7746E40622027"/>
    <w:rsid w:val="002B3A6D"/>
  </w:style>
  <w:style w:type="paragraph" w:customStyle="1" w:styleId="9F20F4EFCDEE4D3FB9A5F72BC324F237">
    <w:name w:val="9F20F4EFCDEE4D3FB9A5F72BC324F237"/>
    <w:rsid w:val="002B3A6D"/>
  </w:style>
  <w:style w:type="paragraph" w:customStyle="1" w:styleId="EDBB41FD64234044AF68C5DA747E522B">
    <w:name w:val="EDBB41FD64234044AF68C5DA747E522B"/>
    <w:rsid w:val="002B3A6D"/>
  </w:style>
  <w:style w:type="paragraph" w:customStyle="1" w:styleId="2942479F655E4725828555EAD1D71451">
    <w:name w:val="2942479F655E4725828555EAD1D71451"/>
    <w:rsid w:val="002B3A6D"/>
  </w:style>
  <w:style w:type="paragraph" w:customStyle="1" w:styleId="9204A234586A42F7A50283BDB54B497A">
    <w:name w:val="9204A234586A42F7A50283BDB54B497A"/>
    <w:rsid w:val="002B3A6D"/>
  </w:style>
  <w:style w:type="paragraph" w:customStyle="1" w:styleId="4DE33E8B80B7498D9EA141D2260294FE">
    <w:name w:val="4DE33E8B80B7498D9EA141D2260294FE"/>
    <w:rsid w:val="002B3A6D"/>
  </w:style>
  <w:style w:type="paragraph" w:customStyle="1" w:styleId="005AF3A751824AFC9F533BBF463B8D39">
    <w:name w:val="005AF3A751824AFC9F533BBF463B8D39"/>
    <w:rsid w:val="002B3A6D"/>
  </w:style>
  <w:style w:type="paragraph" w:customStyle="1" w:styleId="EC3A4E28124B49BF9D3833A5FF34E41F">
    <w:name w:val="EC3A4E28124B49BF9D3833A5FF34E41F"/>
    <w:rsid w:val="002B3A6D"/>
  </w:style>
  <w:style w:type="paragraph" w:customStyle="1" w:styleId="B4720607E4C34195BDAB6E4E26DE3917">
    <w:name w:val="B4720607E4C34195BDAB6E4E26DE3917"/>
    <w:rsid w:val="002B3A6D"/>
  </w:style>
  <w:style w:type="paragraph" w:customStyle="1" w:styleId="2FA027BEE5AE445B888241F156DBA80C">
    <w:name w:val="2FA027BEE5AE445B888241F156DBA80C"/>
    <w:rsid w:val="002B3A6D"/>
  </w:style>
  <w:style w:type="paragraph" w:customStyle="1" w:styleId="D062E55D71214F3B86E582C8F4F94E4C">
    <w:name w:val="D062E55D71214F3B86E582C8F4F94E4C"/>
    <w:rsid w:val="002B3A6D"/>
  </w:style>
  <w:style w:type="paragraph" w:customStyle="1" w:styleId="E5DF8F11AF044076972B2BB2B54FC1FF">
    <w:name w:val="E5DF8F11AF044076972B2BB2B54FC1FF"/>
    <w:rsid w:val="002B3A6D"/>
  </w:style>
  <w:style w:type="paragraph" w:customStyle="1" w:styleId="978CAF32F2744B1182A3460ED54AD851">
    <w:name w:val="978CAF32F2744B1182A3460ED54AD851"/>
    <w:rsid w:val="002B3A6D"/>
  </w:style>
  <w:style w:type="paragraph" w:customStyle="1" w:styleId="7B536A69AA7B4B6CA3C4DF0C2C07EC75">
    <w:name w:val="7B536A69AA7B4B6CA3C4DF0C2C07EC75"/>
    <w:rsid w:val="002B3A6D"/>
  </w:style>
  <w:style w:type="paragraph" w:customStyle="1" w:styleId="3A0800A6F1684B40B1FB12E134803E02">
    <w:name w:val="3A0800A6F1684B40B1FB12E134803E02"/>
    <w:rsid w:val="002B3A6D"/>
  </w:style>
  <w:style w:type="paragraph" w:customStyle="1" w:styleId="16407B2391CB40D38D7596F31AB7DA54">
    <w:name w:val="16407B2391CB40D38D7596F31AB7DA54"/>
    <w:rsid w:val="002B3A6D"/>
  </w:style>
  <w:style w:type="paragraph" w:customStyle="1" w:styleId="02E33ED2E6AB4347AEE7083ADA52F730">
    <w:name w:val="02E33ED2E6AB4347AEE7083ADA52F730"/>
    <w:rsid w:val="002B3A6D"/>
  </w:style>
  <w:style w:type="paragraph" w:customStyle="1" w:styleId="28AD89B2D878474A9BD09A7FEC1C0B19">
    <w:name w:val="28AD89B2D878474A9BD09A7FEC1C0B19"/>
    <w:rsid w:val="002B3A6D"/>
  </w:style>
  <w:style w:type="paragraph" w:customStyle="1" w:styleId="BB261B46A6A440F1B8D998874EB7B4AE">
    <w:name w:val="BB261B46A6A440F1B8D998874EB7B4AE"/>
    <w:rsid w:val="002B3A6D"/>
  </w:style>
  <w:style w:type="paragraph" w:customStyle="1" w:styleId="B885D582C2714A7F9D5D857533707FAE">
    <w:name w:val="B885D582C2714A7F9D5D857533707FAE"/>
    <w:rsid w:val="002B3A6D"/>
  </w:style>
  <w:style w:type="paragraph" w:customStyle="1" w:styleId="7D2767E77BFD4967B60A15D505D7FEE9">
    <w:name w:val="7D2767E77BFD4967B60A15D505D7FEE9"/>
    <w:rsid w:val="002B3A6D"/>
  </w:style>
  <w:style w:type="paragraph" w:customStyle="1" w:styleId="A472A8F1937148859FF3678867AAF291">
    <w:name w:val="A472A8F1937148859FF3678867AAF291"/>
    <w:rsid w:val="002B3A6D"/>
  </w:style>
  <w:style w:type="paragraph" w:customStyle="1" w:styleId="C384B6A2D63A412AB08A82329AB8CA58">
    <w:name w:val="C384B6A2D63A412AB08A82329AB8CA58"/>
    <w:rsid w:val="002B3A6D"/>
  </w:style>
  <w:style w:type="paragraph" w:customStyle="1" w:styleId="F823A3DD400E490999E322CFF105D338">
    <w:name w:val="F823A3DD400E490999E322CFF105D338"/>
    <w:rsid w:val="002B3A6D"/>
  </w:style>
  <w:style w:type="paragraph" w:customStyle="1" w:styleId="3AAE2E070CE4495C8544ABF4C55CFA54">
    <w:name w:val="3AAE2E070CE4495C8544ABF4C55CFA54"/>
    <w:rsid w:val="002B3A6D"/>
  </w:style>
  <w:style w:type="paragraph" w:customStyle="1" w:styleId="D283D24F99C84E6BB8836215BD0E59C8">
    <w:name w:val="D283D24F99C84E6BB8836215BD0E59C8"/>
    <w:rsid w:val="002B3A6D"/>
  </w:style>
  <w:style w:type="paragraph" w:customStyle="1" w:styleId="667AEDBB8FCE4233A61400532F3BC45D">
    <w:name w:val="667AEDBB8FCE4233A61400532F3BC45D"/>
    <w:rsid w:val="002B3A6D"/>
  </w:style>
  <w:style w:type="paragraph" w:customStyle="1" w:styleId="EF8CADEAF6634A99A9316EB30828D925">
    <w:name w:val="EF8CADEAF6634A99A9316EB30828D925"/>
    <w:rsid w:val="003D3499"/>
  </w:style>
  <w:style w:type="paragraph" w:customStyle="1" w:styleId="C08CE46F10E94088A8F9E49059B42A2E">
    <w:name w:val="C08CE46F10E94088A8F9E49059B42A2E"/>
    <w:rsid w:val="003D3499"/>
  </w:style>
  <w:style w:type="paragraph" w:customStyle="1" w:styleId="328CABA1F91E41EFAE2478EAFDF68558">
    <w:name w:val="328CABA1F91E41EFAE2478EAFDF68558"/>
    <w:rsid w:val="00B32C1C"/>
  </w:style>
  <w:style w:type="paragraph" w:customStyle="1" w:styleId="03982C5F72224A6FBC3528A9D995DE06">
    <w:name w:val="03982C5F72224A6FBC3528A9D995DE06"/>
    <w:rsid w:val="00B32C1C"/>
  </w:style>
  <w:style w:type="paragraph" w:customStyle="1" w:styleId="AB2DB80D141D46BABD438CD6D55EE19E">
    <w:name w:val="AB2DB80D141D46BABD438CD6D55EE19E"/>
    <w:rsid w:val="00D43CBD"/>
  </w:style>
  <w:style w:type="paragraph" w:customStyle="1" w:styleId="A1D5032EFFB046809562970F2F591659">
    <w:name w:val="A1D5032EFFB046809562970F2F591659"/>
    <w:rsid w:val="00E13843"/>
  </w:style>
  <w:style w:type="paragraph" w:customStyle="1" w:styleId="F7AF158D4097446ABCEB1E6F9C955551">
    <w:name w:val="F7AF158D4097446ABCEB1E6F9C955551"/>
    <w:rsid w:val="00E13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8C95-9AA6-464A-A8F9-EBC4B350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B2062966.dotm</Template>
  <TotalTime>12</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Bill and Melinda Gates Foundation</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Peppard (Great Lakes Drug Development)</dc:creator>
  <cp:lastModifiedBy>Harsha Reddy</cp:lastModifiedBy>
  <cp:revision>9</cp:revision>
  <dcterms:created xsi:type="dcterms:W3CDTF">2015-12-26T18:21:00Z</dcterms:created>
  <dcterms:modified xsi:type="dcterms:W3CDTF">2015-12-28T15:07:00Z</dcterms:modified>
</cp:coreProperties>
</file>