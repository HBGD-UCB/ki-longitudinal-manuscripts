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D1F50D" w14:textId="751826E5" w:rsidR="005C3775" w:rsidRDefault="001909C5" w:rsidP="005C3775">
      <w:pPr>
        <w:pStyle w:val="ListParagraph"/>
        <w:numPr>
          <w:ilvl w:val="0"/>
          <w:numId w:val="4"/>
        </w:numPr>
        <w:spacing w:line="254" w:lineRule="auto"/>
      </w:pPr>
      <w:bookmarkStart w:id="0" w:name="_GoBack"/>
      <w:bookmarkEnd w:id="0"/>
      <w:r>
        <w:t xml:space="preserve">All </w:t>
      </w:r>
      <w:r w:rsidR="006851CF">
        <w:t>SKIN related variables from Raw Dataset Allergy are not mapped</w:t>
      </w:r>
    </w:p>
    <w:p w14:paraId="7E8FFE35" w14:textId="6D48C582" w:rsidR="006851CF" w:rsidRDefault="006851CF" w:rsidP="006851CF">
      <w:pPr>
        <w:pStyle w:val="ListParagraph"/>
        <w:numPr>
          <w:ilvl w:val="0"/>
          <w:numId w:val="4"/>
        </w:numPr>
        <w:spacing w:line="254" w:lineRule="auto"/>
      </w:pPr>
      <w:r>
        <w:t xml:space="preserve">All Teeth </w:t>
      </w:r>
      <w:r>
        <w:t xml:space="preserve">related variables from Raw Dataset </w:t>
      </w:r>
      <w:r>
        <w:t>Q2</w:t>
      </w:r>
      <w:r>
        <w:t xml:space="preserve"> are not mapped</w:t>
      </w:r>
    </w:p>
    <w:p w14:paraId="0AB2D4AF" w14:textId="1AC6E35A" w:rsidR="005C3775" w:rsidRDefault="006851CF" w:rsidP="006851CF">
      <w:pPr>
        <w:pStyle w:val="ListParagraph"/>
        <w:numPr>
          <w:ilvl w:val="0"/>
          <w:numId w:val="4"/>
        </w:numPr>
        <w:spacing w:line="254" w:lineRule="auto"/>
      </w:pPr>
      <w:r>
        <w:t>In SUBJ, f</w:t>
      </w:r>
      <w:r w:rsidRPr="006851CF">
        <w:t>or DURBRST variable, "&lt;3 months", "=3 but &lt;6 months" the days are imputed as 14 Days less than the maximum range i.e. 90-14 days and 180-14 days</w:t>
      </w:r>
    </w:p>
    <w:p w14:paraId="0995F2B4" w14:textId="02FB89BB" w:rsidR="005C3775" w:rsidRDefault="006851CF" w:rsidP="006851CF">
      <w:pPr>
        <w:pStyle w:val="ListParagraph"/>
        <w:numPr>
          <w:ilvl w:val="0"/>
          <w:numId w:val="4"/>
        </w:numPr>
        <w:spacing w:line="254" w:lineRule="auto"/>
      </w:pPr>
      <w:r>
        <w:t>WASI Raw scores are stored in GF with GFCAT=</w:t>
      </w:r>
      <w:r w:rsidRPr="006851CF">
        <w:t xml:space="preserve"> PROBIT II-WASI</w:t>
      </w:r>
    </w:p>
    <w:p w14:paraId="588C8E8C" w14:textId="11F9AC64" w:rsidR="005C3775" w:rsidRDefault="006851CF" w:rsidP="005C3775">
      <w:pPr>
        <w:pStyle w:val="ListParagraph"/>
        <w:numPr>
          <w:ilvl w:val="0"/>
          <w:numId w:val="4"/>
        </w:numPr>
        <w:spacing w:line="254" w:lineRule="auto"/>
      </w:pPr>
      <w:r>
        <w:t xml:space="preserve">Records with Negative </w:t>
      </w:r>
      <w:proofErr w:type="spellStart"/>
      <w:r>
        <w:t>agedays</w:t>
      </w:r>
      <w:proofErr w:type="spellEnd"/>
      <w:r>
        <w:t xml:space="preserve"> due to data entry error are dropped</w:t>
      </w:r>
    </w:p>
    <w:sectPr w:rsidR="005C3775" w:rsidSect="002F7202">
      <w:headerReference w:type="default" r:id="rId7"/>
      <w:footerReference w:type="default" r:id="rId8"/>
      <w:pgSz w:w="12240" w:h="15840"/>
      <w:pgMar w:top="1440" w:right="1440" w:bottom="993" w:left="1440" w:header="720" w:footer="27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9D27D3" w14:textId="77777777" w:rsidR="00AD3785" w:rsidRDefault="00AD3785" w:rsidP="00A122ED">
      <w:pPr>
        <w:spacing w:after="0" w:line="240" w:lineRule="auto"/>
      </w:pPr>
      <w:r>
        <w:separator/>
      </w:r>
    </w:p>
  </w:endnote>
  <w:endnote w:type="continuationSeparator" w:id="0">
    <w:p w14:paraId="56627DCA" w14:textId="77777777" w:rsidR="00AD3785" w:rsidRDefault="00AD3785" w:rsidP="00A122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665008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E97FBBF" w14:textId="77777777" w:rsidR="00AD3785" w:rsidRDefault="00AD378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F522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7A17D37" w14:textId="77777777" w:rsidR="00AD3785" w:rsidRDefault="00AD378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3948629" w14:textId="77777777" w:rsidR="00AD3785" w:rsidRDefault="00AD3785" w:rsidP="00A122ED">
      <w:pPr>
        <w:spacing w:after="0" w:line="240" w:lineRule="auto"/>
      </w:pPr>
      <w:r>
        <w:separator/>
      </w:r>
    </w:p>
  </w:footnote>
  <w:footnote w:type="continuationSeparator" w:id="0">
    <w:p w14:paraId="731D9C2A" w14:textId="77777777" w:rsidR="00AD3785" w:rsidRDefault="00AD3785" w:rsidP="00A122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EF9C43" w14:textId="6D86A48C" w:rsidR="00AD3785" w:rsidRPr="00A122ED" w:rsidRDefault="001909C5" w:rsidP="00A122ED">
    <w:pPr>
      <w:rPr>
        <w:b/>
        <w:sz w:val="28"/>
      </w:rPr>
    </w:pPr>
    <w:r>
      <w:rPr>
        <w:b/>
        <w:sz w:val="28"/>
      </w:rPr>
      <w:t>PROBIT</w:t>
    </w:r>
    <w:r w:rsidR="00AD3785">
      <w:rPr>
        <w:b/>
        <w:sz w:val="28"/>
      </w:rPr>
      <w:t xml:space="preserve"> Data Decisions Log</w:t>
    </w:r>
  </w:p>
  <w:p w14:paraId="2F4A72E2" w14:textId="77777777" w:rsidR="00AD3785" w:rsidRDefault="00AD378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DD201D"/>
    <w:multiLevelType w:val="hybridMultilevel"/>
    <w:tmpl w:val="3A9E1E7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36A28F0"/>
    <w:multiLevelType w:val="hybridMultilevel"/>
    <w:tmpl w:val="05AABE7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4B80C72"/>
    <w:multiLevelType w:val="hybridMultilevel"/>
    <w:tmpl w:val="7BDAF22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38C"/>
    <w:rsid w:val="000169BD"/>
    <w:rsid w:val="0005181C"/>
    <w:rsid w:val="000669EF"/>
    <w:rsid w:val="000922FB"/>
    <w:rsid w:val="000C3B3B"/>
    <w:rsid w:val="000E3137"/>
    <w:rsid w:val="000E7DE4"/>
    <w:rsid w:val="001065F2"/>
    <w:rsid w:val="001106E7"/>
    <w:rsid w:val="00110CAE"/>
    <w:rsid w:val="001255DB"/>
    <w:rsid w:val="00150936"/>
    <w:rsid w:val="00156F0D"/>
    <w:rsid w:val="001704EA"/>
    <w:rsid w:val="001909C5"/>
    <w:rsid w:val="001A1BE2"/>
    <w:rsid w:val="001B4CEE"/>
    <w:rsid w:val="001E408B"/>
    <w:rsid w:val="00253D43"/>
    <w:rsid w:val="00253E86"/>
    <w:rsid w:val="00254229"/>
    <w:rsid w:val="00265E7D"/>
    <w:rsid w:val="00292612"/>
    <w:rsid w:val="002C7845"/>
    <w:rsid w:val="002F5227"/>
    <w:rsid w:val="002F7202"/>
    <w:rsid w:val="00361A2D"/>
    <w:rsid w:val="003B13E7"/>
    <w:rsid w:val="003C3EE0"/>
    <w:rsid w:val="003D6FF5"/>
    <w:rsid w:val="003E1B49"/>
    <w:rsid w:val="003F3561"/>
    <w:rsid w:val="00413B53"/>
    <w:rsid w:val="0045083E"/>
    <w:rsid w:val="004525DA"/>
    <w:rsid w:val="00467F35"/>
    <w:rsid w:val="004C032F"/>
    <w:rsid w:val="004C5BC1"/>
    <w:rsid w:val="004C6CE7"/>
    <w:rsid w:val="004E06C6"/>
    <w:rsid w:val="004F16CD"/>
    <w:rsid w:val="00520220"/>
    <w:rsid w:val="00556E57"/>
    <w:rsid w:val="005A4CEA"/>
    <w:rsid w:val="005B1EA3"/>
    <w:rsid w:val="005C3775"/>
    <w:rsid w:val="005D5228"/>
    <w:rsid w:val="00607BC4"/>
    <w:rsid w:val="00610EE4"/>
    <w:rsid w:val="00627EF6"/>
    <w:rsid w:val="0065070F"/>
    <w:rsid w:val="00663087"/>
    <w:rsid w:val="00667591"/>
    <w:rsid w:val="006851CF"/>
    <w:rsid w:val="006853B5"/>
    <w:rsid w:val="006957AC"/>
    <w:rsid w:val="00725A1E"/>
    <w:rsid w:val="00750A08"/>
    <w:rsid w:val="007516BF"/>
    <w:rsid w:val="00763138"/>
    <w:rsid w:val="00767074"/>
    <w:rsid w:val="00783054"/>
    <w:rsid w:val="00787145"/>
    <w:rsid w:val="007A103E"/>
    <w:rsid w:val="007C0A7E"/>
    <w:rsid w:val="007C5D49"/>
    <w:rsid w:val="007C77CB"/>
    <w:rsid w:val="007E4DD0"/>
    <w:rsid w:val="007F3EE2"/>
    <w:rsid w:val="008108CA"/>
    <w:rsid w:val="00815312"/>
    <w:rsid w:val="00831F8B"/>
    <w:rsid w:val="0089035F"/>
    <w:rsid w:val="008A2211"/>
    <w:rsid w:val="008B09FA"/>
    <w:rsid w:val="008B3BD1"/>
    <w:rsid w:val="008C4A13"/>
    <w:rsid w:val="008D763C"/>
    <w:rsid w:val="008E4860"/>
    <w:rsid w:val="00905082"/>
    <w:rsid w:val="009105FD"/>
    <w:rsid w:val="0091153F"/>
    <w:rsid w:val="00923627"/>
    <w:rsid w:val="00943812"/>
    <w:rsid w:val="009F2AB8"/>
    <w:rsid w:val="009F4E2B"/>
    <w:rsid w:val="00A003A2"/>
    <w:rsid w:val="00A122ED"/>
    <w:rsid w:val="00A126EC"/>
    <w:rsid w:val="00A26017"/>
    <w:rsid w:val="00A34253"/>
    <w:rsid w:val="00A613D1"/>
    <w:rsid w:val="00A70760"/>
    <w:rsid w:val="00A83909"/>
    <w:rsid w:val="00A9053E"/>
    <w:rsid w:val="00A95BFC"/>
    <w:rsid w:val="00AD3785"/>
    <w:rsid w:val="00AE52C5"/>
    <w:rsid w:val="00B14DC1"/>
    <w:rsid w:val="00B211A8"/>
    <w:rsid w:val="00B21543"/>
    <w:rsid w:val="00B711C7"/>
    <w:rsid w:val="00B869DC"/>
    <w:rsid w:val="00BB6E7A"/>
    <w:rsid w:val="00BD30E6"/>
    <w:rsid w:val="00C260A2"/>
    <w:rsid w:val="00C26EAD"/>
    <w:rsid w:val="00C3775E"/>
    <w:rsid w:val="00C5007C"/>
    <w:rsid w:val="00C92B5E"/>
    <w:rsid w:val="00C959E8"/>
    <w:rsid w:val="00CA0BE0"/>
    <w:rsid w:val="00CB1643"/>
    <w:rsid w:val="00CB3340"/>
    <w:rsid w:val="00D16129"/>
    <w:rsid w:val="00D30727"/>
    <w:rsid w:val="00D32E38"/>
    <w:rsid w:val="00D47263"/>
    <w:rsid w:val="00D55377"/>
    <w:rsid w:val="00D70BD6"/>
    <w:rsid w:val="00D90DCA"/>
    <w:rsid w:val="00DC011B"/>
    <w:rsid w:val="00DC262F"/>
    <w:rsid w:val="00E0138C"/>
    <w:rsid w:val="00E07AF8"/>
    <w:rsid w:val="00E56B06"/>
    <w:rsid w:val="00E75CFB"/>
    <w:rsid w:val="00E769C0"/>
    <w:rsid w:val="00E84A63"/>
    <w:rsid w:val="00EB03B6"/>
    <w:rsid w:val="00EB0B64"/>
    <w:rsid w:val="00EC7F36"/>
    <w:rsid w:val="00F133EF"/>
    <w:rsid w:val="00F13CDC"/>
    <w:rsid w:val="00F76BAC"/>
    <w:rsid w:val="00F9193B"/>
    <w:rsid w:val="00FC5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2289"/>
    <o:shapelayout v:ext="edit">
      <o:idmap v:ext="edit" data="1"/>
    </o:shapelayout>
  </w:shapeDefaults>
  <w:decimalSymbol w:val="."/>
  <w:listSeparator w:val=","/>
  <w14:docId w14:val="5B11844A"/>
  <w15:docId w15:val="{5F259D4E-E9C9-48E2-A414-1B6F9D965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22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22ED"/>
  </w:style>
  <w:style w:type="paragraph" w:styleId="Footer">
    <w:name w:val="footer"/>
    <w:basedOn w:val="Normal"/>
    <w:link w:val="FooterChar"/>
    <w:uiPriority w:val="99"/>
    <w:unhideWhenUsed/>
    <w:rsid w:val="00A122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22ED"/>
  </w:style>
  <w:style w:type="paragraph" w:styleId="ListParagraph">
    <w:name w:val="List Paragraph"/>
    <w:basedOn w:val="Normal"/>
    <w:uiPriority w:val="34"/>
    <w:qFormat/>
    <w:rsid w:val="00CA0BE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63138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3138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763138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63138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63138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63138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6313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542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2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942B3D93.dotm</Template>
  <TotalTime>11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Bill and Melinda Gates Foundation</Company>
  <LinksUpToDate>false</LinksUpToDate>
  <CharactersWithSpaces>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Peppard (Great Lakes Drug Development)</dc:creator>
  <cp:lastModifiedBy>Kannan Raghavan</cp:lastModifiedBy>
  <cp:revision>4</cp:revision>
  <dcterms:created xsi:type="dcterms:W3CDTF">2015-12-22T17:55:00Z</dcterms:created>
  <dcterms:modified xsi:type="dcterms:W3CDTF">2015-12-22T18:07:00Z</dcterms:modified>
</cp:coreProperties>
</file>